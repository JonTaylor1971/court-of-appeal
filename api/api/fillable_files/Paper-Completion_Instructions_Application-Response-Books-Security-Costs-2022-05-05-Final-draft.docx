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42CF4" w14:textId="6027AC0C" w:rsidR="00F40C72" w:rsidRPr="008725A9" w:rsidRDefault="00F40C72" w:rsidP="00F40C72">
      <w:pPr>
        <w:rPr>
          <w:i/>
          <w:sz w:val="28"/>
          <w:szCs w:val="28"/>
        </w:rPr>
      </w:pPr>
      <w:bookmarkStart w:id="0" w:name="_Toc26534634"/>
      <w:r>
        <w:rPr>
          <w:i/>
          <w:szCs w:val="24"/>
        </w:rPr>
        <w:t xml:space="preserve">These application </w:t>
      </w:r>
      <w:r w:rsidRPr="008725A9">
        <w:rPr>
          <w:i/>
          <w:szCs w:val="24"/>
        </w:rPr>
        <w:t xml:space="preserve">and response books contain copies of </w:t>
      </w:r>
      <w:r w:rsidR="00236254">
        <w:rPr>
          <w:i/>
          <w:szCs w:val="24"/>
        </w:rPr>
        <w:t xml:space="preserve">a brief written argument and </w:t>
      </w:r>
      <w:r w:rsidRPr="008725A9">
        <w:rPr>
          <w:i/>
          <w:szCs w:val="24"/>
        </w:rPr>
        <w:t>th</w:t>
      </w:r>
      <w:r>
        <w:rPr>
          <w:i/>
          <w:szCs w:val="24"/>
        </w:rPr>
        <w:t>e materials needed to decide an</w:t>
      </w:r>
      <w:r w:rsidRPr="008725A9">
        <w:rPr>
          <w:i/>
          <w:szCs w:val="24"/>
        </w:rPr>
        <w:t xml:space="preserve"> application</w:t>
      </w:r>
      <w:r>
        <w:rPr>
          <w:i/>
          <w:szCs w:val="24"/>
        </w:rPr>
        <w:t xml:space="preserve"> </w:t>
      </w:r>
      <w:r w:rsidR="00E64257">
        <w:rPr>
          <w:i/>
          <w:szCs w:val="24"/>
        </w:rPr>
        <w:t xml:space="preserve">to pay into court </w:t>
      </w:r>
      <w:r w:rsidR="00236254">
        <w:rPr>
          <w:i/>
          <w:szCs w:val="24"/>
        </w:rPr>
        <w:t xml:space="preserve">(1) </w:t>
      </w:r>
      <w:r w:rsidR="00E64257">
        <w:rPr>
          <w:i/>
          <w:szCs w:val="24"/>
        </w:rPr>
        <w:t xml:space="preserve">security for costs of the appeal and/or </w:t>
      </w:r>
      <w:r w:rsidR="00236254">
        <w:rPr>
          <w:i/>
          <w:szCs w:val="24"/>
        </w:rPr>
        <w:t xml:space="preserve">(2) </w:t>
      </w:r>
      <w:r w:rsidR="00E64257">
        <w:rPr>
          <w:i/>
          <w:szCs w:val="24"/>
        </w:rPr>
        <w:t xml:space="preserve">costs of proceedings in the court appealed from and/or </w:t>
      </w:r>
      <w:r w:rsidR="00236254">
        <w:rPr>
          <w:i/>
          <w:szCs w:val="24"/>
        </w:rPr>
        <w:t xml:space="preserve">(3) </w:t>
      </w:r>
      <w:r w:rsidR="00E64257">
        <w:rPr>
          <w:i/>
          <w:szCs w:val="24"/>
        </w:rPr>
        <w:t xml:space="preserve">an amount under the order being appealed. </w:t>
      </w:r>
      <w:r>
        <w:rPr>
          <w:i/>
          <w:sz w:val="28"/>
          <w:szCs w:val="28"/>
        </w:rPr>
        <w:t xml:space="preserve"> </w:t>
      </w:r>
    </w:p>
    <w:bookmarkEnd w:id="0"/>
    <w:p w14:paraId="4D927CED" w14:textId="77777777" w:rsidR="00DC2253" w:rsidRDefault="00DC2253" w:rsidP="00DC2253">
      <w:pPr>
        <w:pStyle w:val="Heading1"/>
      </w:pPr>
      <w:r>
        <w:t>1</w:t>
      </w:r>
      <w:r w:rsidRPr="00C77FEF">
        <w:t xml:space="preserve">.0 </w:t>
      </w:r>
      <w:r>
        <w:t xml:space="preserve">Application and Response Book </w:t>
      </w:r>
      <w:r w:rsidRPr="00C77FEF">
        <w:t>Content Requirements</w:t>
      </w:r>
    </w:p>
    <w:p w14:paraId="07CF5DE1" w14:textId="77777777" w:rsidR="00DC2253" w:rsidRDefault="00DC2253" w:rsidP="00DC2253">
      <w:pPr>
        <w:pStyle w:val="Heading2"/>
      </w:pPr>
      <w:r>
        <w:t>1.1 Application Books</w:t>
      </w:r>
    </w:p>
    <w:p w14:paraId="395122AE" w14:textId="77777777" w:rsidR="00DC2253" w:rsidRPr="00E45756" w:rsidRDefault="00DC2253" w:rsidP="00DC2253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83"/>
        <w:gridCol w:w="6844"/>
        <w:gridCol w:w="1353"/>
      </w:tblGrid>
      <w:tr w:rsidR="00DC2253" w:rsidRPr="00C77FEF" w14:paraId="53001420" w14:textId="77777777" w:rsidTr="00EE7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78AC51E9" w14:textId="77777777" w:rsidR="00DC2253" w:rsidRPr="00C77FEF" w:rsidRDefault="00DC2253" w:rsidP="00E41161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6844" w:type="dxa"/>
          </w:tcPr>
          <w:p w14:paraId="05CF5CA5" w14:textId="77777777" w:rsidR="00DC2253" w:rsidRPr="00C77FEF" w:rsidRDefault="00DC2253" w:rsidP="00E41161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7F21E94C" w14:textId="77777777" w:rsidR="00DC2253" w:rsidRPr="00C77FEF" w:rsidRDefault="00DC2253" w:rsidP="00E41161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DC2253" w:rsidRPr="00C77FEF" w14:paraId="585ED9A2" w14:textId="77777777" w:rsidTr="00EE7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510F1DB" w14:textId="77777777" w:rsidR="00DC2253" w:rsidRDefault="00DC2253" w:rsidP="00E41161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Cover Page</w:t>
            </w:r>
          </w:p>
        </w:tc>
        <w:tc>
          <w:tcPr>
            <w:tcW w:w="6844" w:type="dxa"/>
          </w:tcPr>
          <w:p w14:paraId="2D5C2A64" w14:textId="0F21768D" w:rsidR="001677BA" w:rsidRDefault="001677BA" w:rsidP="00E41161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Required</w:t>
            </w:r>
          </w:p>
          <w:p w14:paraId="361B3D6B" w14:textId="4EA865F4" w:rsidR="00DC2253" w:rsidRDefault="00185D7E" w:rsidP="00E41161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You may c</w:t>
            </w:r>
            <w:r w:rsidR="00DC2253">
              <w:rPr>
                <w:rFonts w:eastAsia="Times New Roman"/>
                <w:sz w:val="22"/>
              </w:rPr>
              <w:t xml:space="preserve">reate cover page using this </w:t>
            </w:r>
            <w:r>
              <w:rPr>
                <w:rFonts w:eastAsia="Times New Roman"/>
                <w:sz w:val="22"/>
                <w:highlight w:val="yellow"/>
              </w:rPr>
              <w:t>Word</w:t>
            </w:r>
            <w:r w:rsidR="00DC2253"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 w:rsidR="00DC2253">
              <w:rPr>
                <w:rFonts w:eastAsia="Times New Roman"/>
                <w:sz w:val="22"/>
              </w:rPr>
              <w:t>.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4E100A10" w14:textId="77777777" w:rsidR="00DC2253" w:rsidRDefault="00DC2253" w:rsidP="00E41161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</w:tc>
      </w:tr>
      <w:tr w:rsidR="00DC2253" w:rsidRPr="00C77FEF" w14:paraId="5DBAB48E" w14:textId="77777777" w:rsidTr="00EE7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9D0032D" w14:textId="18615DDE" w:rsidR="00DC2253" w:rsidRDefault="00185D7E" w:rsidP="00E41161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Table of Contents</w:t>
            </w:r>
          </w:p>
        </w:tc>
        <w:tc>
          <w:tcPr>
            <w:tcW w:w="6844" w:type="dxa"/>
          </w:tcPr>
          <w:p w14:paraId="4C16C1B2" w14:textId="6A5AD3C7" w:rsidR="00DC2253" w:rsidRDefault="00DC2253" w:rsidP="00E41161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Required 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2011962B" w14:textId="77777777" w:rsidR="00DC2253" w:rsidRDefault="00DC2253" w:rsidP="00E41161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</w:tc>
      </w:tr>
      <w:tr w:rsidR="00DC2253" w:rsidRPr="00C77FEF" w14:paraId="0D568A16" w14:textId="77777777" w:rsidTr="00EE7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EAD899F" w14:textId="77777777" w:rsidR="00DC2253" w:rsidRPr="0060256C" w:rsidRDefault="00DC2253" w:rsidP="00E41161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Part 1: Reasons for Judgment</w:t>
            </w:r>
          </w:p>
        </w:tc>
        <w:tc>
          <w:tcPr>
            <w:tcW w:w="6844" w:type="dxa"/>
          </w:tcPr>
          <w:p w14:paraId="42857107" w14:textId="77777777" w:rsidR="00DC2253" w:rsidRPr="005B460C" w:rsidRDefault="00DC2253" w:rsidP="00E41161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Include a copy of the reasons for judgment you are seeking to appeal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373295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144DF256" w14:textId="77777777" w:rsidR="00DC2253" w:rsidRPr="00C77FEF" w:rsidRDefault="00DC2253" w:rsidP="00E41161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C2253" w:rsidRPr="00C77FEF" w14:paraId="4146960B" w14:textId="77777777" w:rsidTr="00EE7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BFC3459" w14:textId="77777777" w:rsidR="00DC2253" w:rsidRDefault="00DC2253" w:rsidP="00E41161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Part 2: Final Order</w:t>
            </w:r>
          </w:p>
        </w:tc>
        <w:tc>
          <w:tcPr>
            <w:tcW w:w="6844" w:type="dxa"/>
          </w:tcPr>
          <w:p w14:paraId="257129AD" w14:textId="4ED52609" w:rsidR="00DC2253" w:rsidRPr="005B460C" w:rsidRDefault="00DC2253" w:rsidP="00E41161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Include the entered order, if available, or the form of order agreed to by counsel </w:t>
            </w:r>
            <w:r w:rsidR="001677BA">
              <w:rPr>
                <w:rFonts w:eastAsia="Times New Roman"/>
                <w:sz w:val="22"/>
              </w:rPr>
              <w:t>or the parties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2095931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0158A88B" w14:textId="77777777" w:rsidR="00DC2253" w:rsidRDefault="00DC2253" w:rsidP="00E41161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C2253" w:rsidRPr="00C77FEF" w14:paraId="23767625" w14:textId="77777777" w:rsidTr="00EE7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BF6EAA7" w14:textId="734C7C05" w:rsidR="00DC2253" w:rsidRPr="00C77FEF" w:rsidRDefault="00DC2253" w:rsidP="00E41161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Part 3: </w:t>
            </w:r>
            <w:r w:rsidR="00D15075">
              <w:rPr>
                <w:rFonts w:eastAsia="Times New Roman"/>
                <w:sz w:val="22"/>
                <w:lang w:val="en-US"/>
              </w:rPr>
              <w:t>Evidence Exhibits or Affidavits</w:t>
            </w:r>
          </w:p>
        </w:tc>
        <w:tc>
          <w:tcPr>
            <w:tcW w:w="6844" w:type="dxa"/>
          </w:tcPr>
          <w:p w14:paraId="5A94F8FC" w14:textId="3C0A57B4" w:rsidR="00DC2253" w:rsidRPr="005B460C" w:rsidRDefault="00EE7EF3" w:rsidP="00E41161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Include those parts of the evidence, exhibits or affidavits necessary for the application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45864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  <w:shd w:val="clear" w:color="auto" w:fill="DBE5F1" w:themeFill="accent1" w:themeFillTint="33"/>
              </w:tcPr>
              <w:p w14:paraId="2020C01A" w14:textId="77777777" w:rsidR="00DC2253" w:rsidRPr="00C77FEF" w:rsidRDefault="00DC2253" w:rsidP="00E41161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C2253" w:rsidRPr="00C77FEF" w14:paraId="6D1E68FA" w14:textId="77777777" w:rsidTr="00EE7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36B9077" w14:textId="77777777" w:rsidR="00DC2253" w:rsidRDefault="00DC2253" w:rsidP="00E41161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Part 5:  Written Argument </w:t>
            </w:r>
          </w:p>
        </w:tc>
        <w:tc>
          <w:tcPr>
            <w:tcW w:w="6844" w:type="dxa"/>
          </w:tcPr>
          <w:p w14:paraId="1091FFD2" w14:textId="77777777" w:rsidR="00DC2253" w:rsidRDefault="00DC2253" w:rsidP="00E41161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See content instructions in 2.0. </w:t>
            </w:r>
          </w:p>
          <w:p w14:paraId="4C0FE5EB" w14:textId="77777777" w:rsidR="00DC2253" w:rsidRDefault="00DC2253" w:rsidP="00E41161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Maximum 10 pages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2072190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  <w:shd w:val="clear" w:color="auto" w:fill="DBE5F1" w:themeFill="accent1" w:themeFillTint="33"/>
              </w:tcPr>
              <w:p w14:paraId="18F43EEA" w14:textId="77777777" w:rsidR="00DC2253" w:rsidRDefault="00DC2253" w:rsidP="00E41161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C2253" w:rsidRPr="00C77FEF" w14:paraId="0B83D302" w14:textId="77777777" w:rsidTr="00EE7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2AE3415" w14:textId="77777777" w:rsidR="00DC2253" w:rsidRDefault="00DC2253" w:rsidP="00E41161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Part 6: Table of Authorities</w:t>
            </w:r>
          </w:p>
        </w:tc>
        <w:tc>
          <w:tcPr>
            <w:tcW w:w="6844" w:type="dxa"/>
          </w:tcPr>
          <w:p w14:paraId="3010EDCF" w14:textId="15FC6EF0" w:rsidR="00DC2253" w:rsidRDefault="00DC2253" w:rsidP="00E41161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015CF7">
              <w:rPr>
                <w:rFonts w:eastAsia="Times New Roman"/>
                <w:sz w:val="22"/>
              </w:rPr>
              <w:t>A table of the authorities, arranged alphabetically</w:t>
            </w:r>
            <w:r>
              <w:rPr>
                <w:rFonts w:eastAsia="Times New Roman"/>
                <w:sz w:val="22"/>
              </w:rPr>
              <w:t xml:space="preserve"> including cases and sections of enactments to be </w:t>
            </w:r>
            <w:r w:rsidR="001677BA">
              <w:rPr>
                <w:rFonts w:eastAsia="Times New Roman"/>
                <w:sz w:val="22"/>
              </w:rPr>
              <w:t>referred in the application book</w:t>
            </w:r>
            <w:r>
              <w:rPr>
                <w:rFonts w:eastAsia="Times New Roman"/>
                <w:sz w:val="22"/>
              </w:rPr>
              <w:t xml:space="preserve">. </w:t>
            </w:r>
          </w:p>
        </w:tc>
        <w:tc>
          <w:tcPr>
            <w:tcW w:w="1353" w:type="dxa"/>
            <w:shd w:val="clear" w:color="auto" w:fill="DBE5F1" w:themeFill="accent1" w:themeFillTint="33"/>
          </w:tcPr>
          <w:p w14:paraId="147FF26C" w14:textId="77777777" w:rsidR="00DC2253" w:rsidRDefault="00DC2253" w:rsidP="00E41161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sz w:val="22"/>
                <w:lang w:val="en-US"/>
              </w:rPr>
            </w:pPr>
          </w:p>
        </w:tc>
      </w:tr>
    </w:tbl>
    <w:p w14:paraId="5B42A8ED" w14:textId="77777777" w:rsidR="00DC2253" w:rsidRDefault="00DC2253" w:rsidP="00DC2253">
      <w:pPr>
        <w:spacing w:after="200" w:line="276" w:lineRule="auto"/>
        <w:rPr>
          <w:rFonts w:eastAsia="Times New Roman" w:cs="Times New Roman"/>
          <w:b/>
          <w:sz w:val="22"/>
        </w:rPr>
      </w:pPr>
    </w:p>
    <w:p w14:paraId="27576497" w14:textId="77777777" w:rsidR="00DC2253" w:rsidRDefault="00DC2253" w:rsidP="00DC2253">
      <w:pPr>
        <w:pStyle w:val="Heading2"/>
        <w:rPr>
          <w:rFonts w:eastAsia="Times New Roman"/>
        </w:rPr>
      </w:pPr>
      <w:r>
        <w:rPr>
          <w:rFonts w:eastAsia="Times New Roman"/>
        </w:rPr>
        <w:t>1.2 Response Books</w:t>
      </w:r>
    </w:p>
    <w:p w14:paraId="5EBABC30" w14:textId="77777777" w:rsidR="00DC2253" w:rsidRPr="00E45756" w:rsidRDefault="00DC2253" w:rsidP="00DC2253"/>
    <w:tbl>
      <w:tblPr>
        <w:tblStyle w:val="LightList-Accent1"/>
        <w:tblW w:w="11060" w:type="dxa"/>
        <w:tblLook w:val="04A0" w:firstRow="1" w:lastRow="0" w:firstColumn="1" w:lastColumn="0" w:noHBand="0" w:noVBand="1"/>
      </w:tblPr>
      <w:tblGrid>
        <w:gridCol w:w="2583"/>
        <w:gridCol w:w="7124"/>
        <w:gridCol w:w="1353"/>
      </w:tblGrid>
      <w:tr w:rsidR="00DC2253" w:rsidRPr="00C77FEF" w14:paraId="1A10DFF4" w14:textId="77777777" w:rsidTr="00E4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3CD25448" w14:textId="77777777" w:rsidR="00DC2253" w:rsidRPr="00C77FEF" w:rsidRDefault="00DC2253" w:rsidP="00E41161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7125" w:type="dxa"/>
          </w:tcPr>
          <w:p w14:paraId="6BF815A3" w14:textId="77777777" w:rsidR="00DC2253" w:rsidRPr="00C77FEF" w:rsidRDefault="00DC2253" w:rsidP="00E41161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52" w:type="dxa"/>
          </w:tcPr>
          <w:p w14:paraId="2762F2FF" w14:textId="77777777" w:rsidR="00DC2253" w:rsidRPr="00C77FEF" w:rsidRDefault="00DC2253" w:rsidP="00E41161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DC2253" w:rsidRPr="00C77FEF" w14:paraId="0ECE11AE" w14:textId="77777777" w:rsidTr="00E4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146C59C7" w14:textId="77777777" w:rsidR="00DC2253" w:rsidRDefault="00DC2253" w:rsidP="00E41161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Cover Page</w:t>
            </w:r>
          </w:p>
        </w:tc>
        <w:tc>
          <w:tcPr>
            <w:tcW w:w="7125" w:type="dxa"/>
          </w:tcPr>
          <w:p w14:paraId="1BBCDB5F" w14:textId="248C13E2" w:rsidR="00DC2253" w:rsidRPr="00877DBF" w:rsidRDefault="00185D7E" w:rsidP="00E411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>You many c</w:t>
            </w:r>
            <w:r w:rsidR="00DC2253">
              <w:rPr>
                <w:rFonts w:eastAsia="Times New Roman"/>
                <w:sz w:val="22"/>
              </w:rPr>
              <w:t xml:space="preserve">reate cover page using this </w:t>
            </w:r>
            <w:r>
              <w:rPr>
                <w:rFonts w:eastAsia="Times New Roman"/>
                <w:sz w:val="22"/>
                <w:highlight w:val="yellow"/>
              </w:rPr>
              <w:t>Word</w:t>
            </w:r>
            <w:r w:rsidR="00DC2253"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 w:rsidR="00DC2253">
              <w:rPr>
                <w:rFonts w:eastAsia="Times New Roman"/>
                <w:sz w:val="22"/>
              </w:rPr>
              <w:t>.</w:t>
            </w:r>
          </w:p>
        </w:tc>
        <w:tc>
          <w:tcPr>
            <w:tcW w:w="1352" w:type="dxa"/>
            <w:shd w:val="clear" w:color="auto" w:fill="DBE5F1" w:themeFill="accent1" w:themeFillTint="33"/>
          </w:tcPr>
          <w:p w14:paraId="37388834" w14:textId="77777777" w:rsidR="00DC2253" w:rsidRDefault="00DC2253" w:rsidP="00E41161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</w:tc>
      </w:tr>
      <w:tr w:rsidR="00DC2253" w:rsidRPr="00C77FEF" w14:paraId="500376B8" w14:textId="77777777" w:rsidTr="00E41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1288EB13" w14:textId="2CE378E1" w:rsidR="00DC2253" w:rsidRDefault="00185D7E" w:rsidP="00E41161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Table of Contents</w:t>
            </w:r>
          </w:p>
        </w:tc>
        <w:tc>
          <w:tcPr>
            <w:tcW w:w="7125" w:type="dxa"/>
          </w:tcPr>
          <w:p w14:paraId="29AEE77C" w14:textId="2DA116EC" w:rsidR="00DC2253" w:rsidRPr="00877DBF" w:rsidRDefault="00DC2253" w:rsidP="00E411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Required </w:t>
            </w:r>
          </w:p>
        </w:tc>
        <w:tc>
          <w:tcPr>
            <w:tcW w:w="1352" w:type="dxa"/>
            <w:shd w:val="clear" w:color="auto" w:fill="DBE5F1" w:themeFill="accent1" w:themeFillTint="33"/>
          </w:tcPr>
          <w:p w14:paraId="35F340A3" w14:textId="77777777" w:rsidR="00DC2253" w:rsidRDefault="00DC2253" w:rsidP="00E41161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</w:tc>
      </w:tr>
      <w:tr w:rsidR="00DC2253" w:rsidRPr="00C77FEF" w14:paraId="7254CCAF" w14:textId="77777777" w:rsidTr="00E4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2FEE51F4" w14:textId="77777777" w:rsidR="00DC2253" w:rsidRPr="0060256C" w:rsidRDefault="00DC2253" w:rsidP="00E41161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Part 1: Evidence, Exhibits or Affidavits</w:t>
            </w:r>
          </w:p>
        </w:tc>
        <w:tc>
          <w:tcPr>
            <w:tcW w:w="7125" w:type="dxa"/>
          </w:tcPr>
          <w:p w14:paraId="64CAC0B3" w14:textId="77777777" w:rsidR="00DC2253" w:rsidRPr="00C84598" w:rsidRDefault="00DC2253" w:rsidP="00E411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77DBF">
              <w:rPr>
                <w:sz w:val="22"/>
              </w:rPr>
              <w:t>Include evidence, exhibits</w:t>
            </w:r>
            <w:r>
              <w:rPr>
                <w:sz w:val="22"/>
              </w:rPr>
              <w:t>,</w:t>
            </w:r>
            <w:r w:rsidRPr="00877DBF">
              <w:rPr>
                <w:sz w:val="22"/>
              </w:rPr>
              <w:t xml:space="preserve"> or affidavits (if any) relevant to the application</w:t>
            </w:r>
            <w:r w:rsidRPr="00877DBF">
              <w:rPr>
                <w:rFonts w:eastAsia="Times New Roman"/>
                <w:sz w:val="22"/>
              </w:rPr>
              <w:t xml:space="preserve"> and not otherwise included in the application book or in the response book of any other respondent.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868204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2" w:type="dxa"/>
                <w:shd w:val="clear" w:color="auto" w:fill="DBE5F1" w:themeFill="accent1" w:themeFillTint="33"/>
              </w:tcPr>
              <w:p w14:paraId="514F82AB" w14:textId="77777777" w:rsidR="00DC2253" w:rsidRPr="00C77FEF" w:rsidRDefault="00DC2253" w:rsidP="00E41161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C2253" w:rsidRPr="00C77FEF" w14:paraId="04F576E0" w14:textId="77777777" w:rsidTr="00E41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3A3D4B5D" w14:textId="77777777" w:rsidR="00DC2253" w:rsidRDefault="00DC2253" w:rsidP="00E41161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Part 2: Written Argument</w:t>
            </w:r>
          </w:p>
        </w:tc>
        <w:tc>
          <w:tcPr>
            <w:tcW w:w="7125" w:type="dxa"/>
          </w:tcPr>
          <w:p w14:paraId="5C80F6F1" w14:textId="77777777" w:rsidR="00DC2253" w:rsidRDefault="00DC2253" w:rsidP="00E411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See content instructions in 2.0. </w:t>
            </w:r>
          </w:p>
          <w:p w14:paraId="5A8E5251" w14:textId="77777777" w:rsidR="00DC2253" w:rsidRPr="00877DBF" w:rsidRDefault="00DC2253" w:rsidP="00E411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>Maximum 5 pages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238479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2" w:type="dxa"/>
                <w:shd w:val="clear" w:color="auto" w:fill="DBE5F1" w:themeFill="accent1" w:themeFillTint="33"/>
              </w:tcPr>
              <w:p w14:paraId="20F8D44E" w14:textId="77777777" w:rsidR="00DC2253" w:rsidRDefault="00DC2253" w:rsidP="00E41161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6B3B0183" w14:textId="7FC9CB77" w:rsidR="001677BA" w:rsidRDefault="001677BA" w:rsidP="00093CA9"/>
    <w:p w14:paraId="7B8FA12B" w14:textId="77777777" w:rsidR="001677BA" w:rsidRDefault="001677BA">
      <w:pPr>
        <w:spacing w:after="200" w:line="276" w:lineRule="auto"/>
      </w:pPr>
      <w:r>
        <w:br w:type="page"/>
      </w:r>
    </w:p>
    <w:p w14:paraId="683DC875" w14:textId="78FD6220" w:rsidR="00DC2253" w:rsidRDefault="00DC2253" w:rsidP="00DC2253">
      <w:pPr>
        <w:pStyle w:val="Heading1"/>
        <w:rPr>
          <w:rFonts w:eastAsia="Times New Roman"/>
        </w:rPr>
      </w:pPr>
      <w:bookmarkStart w:id="1" w:name="_Toc26534632"/>
      <w:r>
        <w:rPr>
          <w:rFonts w:eastAsia="Times New Roman"/>
        </w:rPr>
        <w:t xml:space="preserve">2.0 Written Argument Content </w:t>
      </w:r>
      <w:r w:rsidR="00185D7E">
        <w:rPr>
          <w:rFonts w:eastAsia="Times New Roman"/>
        </w:rPr>
        <w:t>Requirements</w:t>
      </w:r>
      <w:r>
        <w:rPr>
          <w:rFonts w:eastAsia="Times New Roman"/>
        </w:rPr>
        <w:t xml:space="preserve"> </w:t>
      </w:r>
    </w:p>
    <w:p w14:paraId="25402851" w14:textId="1E71EB8C" w:rsidR="00DC2253" w:rsidRDefault="00B3770D" w:rsidP="00DC2253">
      <w:r w:rsidRPr="00B3770D">
        <w:rPr>
          <w:rFonts w:eastAsia="Times New Roman"/>
          <w:sz w:val="22"/>
          <w:lang w:val="en-US"/>
        </w:rPr>
        <w:t>Application Book:</w:t>
      </w:r>
      <w:r>
        <w:rPr>
          <w:rFonts w:eastAsia="Times New Roman"/>
          <w:b/>
          <w:sz w:val="22"/>
          <w:lang w:val="en-US"/>
        </w:rPr>
        <w:t xml:space="preserve"> </w:t>
      </w:r>
      <w:r w:rsidR="00DC2253" w:rsidRPr="00F15FAE">
        <w:rPr>
          <w:rFonts w:eastAsia="Times New Roman"/>
          <w:b/>
          <w:sz w:val="22"/>
          <w:lang w:val="en-US"/>
        </w:rPr>
        <w:t>Maximum 10 pages</w:t>
      </w:r>
      <w:r w:rsidR="00DC2253">
        <w:rPr>
          <w:rFonts w:eastAsia="Times New Roman"/>
          <w:sz w:val="22"/>
          <w:lang w:val="en-US"/>
        </w:rPr>
        <w:t xml:space="preserve"> </w:t>
      </w:r>
    </w:p>
    <w:p w14:paraId="1A6D183C" w14:textId="136626F7" w:rsidR="00DC2253" w:rsidRDefault="00DC2253" w:rsidP="00DC2253">
      <w:r w:rsidRPr="00B3770D">
        <w:rPr>
          <w:rFonts w:eastAsia="Times New Roman"/>
          <w:sz w:val="22"/>
          <w:lang w:val="en-US"/>
        </w:rPr>
        <w:t>Response Book:</w:t>
      </w:r>
      <w:r>
        <w:rPr>
          <w:rFonts w:eastAsia="Times New Roman"/>
          <w:b/>
          <w:sz w:val="22"/>
          <w:lang w:val="en-US"/>
        </w:rPr>
        <w:t xml:space="preserve"> </w:t>
      </w:r>
      <w:r w:rsidRPr="00F15FAE">
        <w:rPr>
          <w:rFonts w:eastAsia="Times New Roman"/>
          <w:b/>
          <w:sz w:val="22"/>
          <w:lang w:val="en-US"/>
        </w:rPr>
        <w:t>Maximum 5 pages</w:t>
      </w:r>
      <w:r>
        <w:rPr>
          <w:rFonts w:eastAsia="Times New Roman"/>
          <w:sz w:val="22"/>
          <w:lang w:val="en-US"/>
        </w:rPr>
        <w:t xml:space="preserve"> </w:t>
      </w:r>
    </w:p>
    <w:p w14:paraId="6647806C" w14:textId="77777777" w:rsidR="00DC2253" w:rsidRPr="00AD2C05" w:rsidRDefault="00DC2253" w:rsidP="00DC2253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410"/>
        <w:gridCol w:w="7008"/>
        <w:gridCol w:w="1362"/>
      </w:tblGrid>
      <w:tr w:rsidR="00DC2253" w:rsidRPr="00C77FEF" w14:paraId="37E05FDE" w14:textId="77777777" w:rsidTr="00E4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016AC23" w14:textId="77777777" w:rsidR="00DC2253" w:rsidRPr="00C77FEF" w:rsidRDefault="00DC2253" w:rsidP="00E41161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7008" w:type="dxa"/>
          </w:tcPr>
          <w:p w14:paraId="60D6B30C" w14:textId="11544AB6" w:rsidR="00DC2253" w:rsidRPr="00C77FEF" w:rsidRDefault="00185D7E" w:rsidP="00E41161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Requirements </w:t>
            </w:r>
          </w:p>
        </w:tc>
        <w:tc>
          <w:tcPr>
            <w:tcW w:w="1362" w:type="dxa"/>
          </w:tcPr>
          <w:p w14:paraId="279FC8A0" w14:textId="77777777" w:rsidR="00DC2253" w:rsidRPr="00C77FEF" w:rsidRDefault="00DC2253" w:rsidP="00E41161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DC2253" w:rsidRPr="00C77FEF" w14:paraId="7D3E68F9" w14:textId="77777777" w:rsidTr="00E4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5CA94E7" w14:textId="77777777" w:rsidR="00DC2253" w:rsidRPr="00C77FEF" w:rsidRDefault="00DC2253" w:rsidP="00E41161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 Facts</w:t>
            </w:r>
          </w:p>
        </w:tc>
        <w:tc>
          <w:tcPr>
            <w:tcW w:w="7008" w:type="dxa"/>
          </w:tcPr>
          <w:p w14:paraId="37BF1FCF" w14:textId="77777777" w:rsidR="00DC2253" w:rsidRPr="00C77FEF" w:rsidRDefault="00DC2253" w:rsidP="00E41161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A brief statement of facts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1892061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3A342363" w14:textId="77777777" w:rsidR="00DC2253" w:rsidRPr="00C77FEF" w:rsidRDefault="00DC2253" w:rsidP="00E41161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C2253" w:rsidRPr="00C77FEF" w14:paraId="3AE1EE9F" w14:textId="77777777" w:rsidTr="00E41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E4E1AC1" w14:textId="77777777" w:rsidR="00DC2253" w:rsidRDefault="00DC2253" w:rsidP="00E41161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 Issues</w:t>
            </w:r>
          </w:p>
        </w:tc>
        <w:tc>
          <w:tcPr>
            <w:tcW w:w="7008" w:type="dxa"/>
          </w:tcPr>
          <w:p w14:paraId="75655984" w14:textId="77777777" w:rsidR="00DC2253" w:rsidRPr="00C77FEF" w:rsidRDefault="00DC2253" w:rsidP="00E41161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A statement of the points in issues on the application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248077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4C282360" w14:textId="77777777" w:rsidR="00DC2253" w:rsidRPr="00C77FEF" w:rsidRDefault="00DC2253" w:rsidP="00E41161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C2253" w:rsidRPr="00C77FEF" w14:paraId="19AB517B" w14:textId="77777777" w:rsidTr="00E4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88C0DF3" w14:textId="5E19CA47" w:rsidR="00DC2253" w:rsidRDefault="00DC2253" w:rsidP="00E41161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 A</w:t>
            </w:r>
            <w:r w:rsidR="001677BA">
              <w:rPr>
                <w:rFonts w:eastAsia="Times New Roman"/>
                <w:sz w:val="22"/>
                <w:lang w:val="en-US"/>
              </w:rPr>
              <w:t>nalysis</w:t>
            </w:r>
          </w:p>
          <w:p w14:paraId="7FFFE1FD" w14:textId="77777777" w:rsidR="00DC2253" w:rsidRDefault="00DC2253" w:rsidP="00E41161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</w:tc>
        <w:tc>
          <w:tcPr>
            <w:tcW w:w="7008" w:type="dxa"/>
          </w:tcPr>
          <w:p w14:paraId="168DA864" w14:textId="77777777" w:rsidR="00DC2253" w:rsidRDefault="00DC2253" w:rsidP="00E4116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Include a brief statement setting out the reasons why payment of security should or should not be ordered, including your position regarding:</w:t>
            </w:r>
          </w:p>
          <w:p w14:paraId="5381B302" w14:textId="32119F91" w:rsidR="00DC2253" w:rsidRPr="0058459F" w:rsidRDefault="00797942" w:rsidP="00E41161">
            <w:pPr>
              <w:pStyle w:val="ListParagraph"/>
              <w:numPr>
                <w:ilvl w:val="0"/>
                <w:numId w:val="10"/>
              </w:num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sz w:val="22"/>
              </w:rPr>
              <w:t>t</w:t>
            </w:r>
            <w:r w:rsidR="00DC2253">
              <w:rPr>
                <w:sz w:val="22"/>
              </w:rPr>
              <w:t>he financial position of the appellant;</w:t>
            </w:r>
          </w:p>
          <w:p w14:paraId="31BD33C9" w14:textId="69234202" w:rsidR="00DC2253" w:rsidRPr="0058459F" w:rsidRDefault="00797942" w:rsidP="00E41161">
            <w:pPr>
              <w:pStyle w:val="ListParagraph"/>
              <w:numPr>
                <w:ilvl w:val="0"/>
                <w:numId w:val="10"/>
              </w:num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sz w:val="22"/>
              </w:rPr>
              <w:t>t</w:t>
            </w:r>
            <w:r w:rsidR="00DC2253">
              <w:rPr>
                <w:sz w:val="22"/>
              </w:rPr>
              <w:t>he merits of the appeal;</w:t>
            </w:r>
          </w:p>
          <w:p w14:paraId="42787A9D" w14:textId="08A839BF" w:rsidR="00DC2253" w:rsidRPr="00A55C2C" w:rsidRDefault="00797942" w:rsidP="00E41161">
            <w:pPr>
              <w:pStyle w:val="ListParagraph"/>
              <w:numPr>
                <w:ilvl w:val="0"/>
                <w:numId w:val="10"/>
              </w:num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sz w:val="22"/>
              </w:rPr>
              <w:t>t</w:t>
            </w:r>
            <w:r w:rsidR="00DC2253">
              <w:rPr>
                <w:sz w:val="22"/>
              </w:rPr>
              <w:t>he timeliness of the application;</w:t>
            </w:r>
          </w:p>
          <w:p w14:paraId="2304B5A6" w14:textId="38BC00E5" w:rsidR="00DC2253" w:rsidRPr="00A55C2C" w:rsidRDefault="00797942" w:rsidP="00E41161">
            <w:pPr>
              <w:pStyle w:val="ListParagraph"/>
              <w:numPr>
                <w:ilvl w:val="0"/>
                <w:numId w:val="10"/>
              </w:num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sz w:val="22"/>
              </w:rPr>
              <w:t>w</w:t>
            </w:r>
            <w:r w:rsidR="00DC2253">
              <w:rPr>
                <w:sz w:val="22"/>
              </w:rPr>
              <w:t>hether the costs will be readily recoverable;</w:t>
            </w:r>
          </w:p>
          <w:p w14:paraId="06B96844" w14:textId="1F7B26FD" w:rsidR="00DC2253" w:rsidRPr="00676B6E" w:rsidRDefault="00797942" w:rsidP="00E41161">
            <w:pPr>
              <w:pStyle w:val="ListParagraph"/>
              <w:numPr>
                <w:ilvl w:val="0"/>
                <w:numId w:val="10"/>
              </w:num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sz w:val="22"/>
              </w:rPr>
              <w:t>w</w:t>
            </w:r>
            <w:r w:rsidR="00DC2253">
              <w:rPr>
                <w:sz w:val="22"/>
              </w:rPr>
              <w:t>hether it is in the interests of justice to order security for costs.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124892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11E1ACB5" w14:textId="77777777" w:rsidR="00DC2253" w:rsidRPr="00C77FEF" w:rsidRDefault="00DC2253" w:rsidP="00E41161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C2253" w:rsidRPr="00C77FEF" w14:paraId="780339A3" w14:textId="77777777" w:rsidTr="00E41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C619839" w14:textId="275DD32A" w:rsidR="00DC2253" w:rsidRDefault="00DC2253" w:rsidP="00E41161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 Order</w:t>
            </w:r>
            <w:r w:rsidR="001677BA">
              <w:rPr>
                <w:rFonts w:eastAsia="Times New Roman"/>
                <w:sz w:val="22"/>
                <w:lang w:val="en-US"/>
              </w:rPr>
              <w:t xml:space="preserve"> Sought</w:t>
            </w:r>
          </w:p>
          <w:p w14:paraId="2719B9EB" w14:textId="77777777" w:rsidR="00DC2253" w:rsidRDefault="00DC2253" w:rsidP="00E41161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</w:p>
        </w:tc>
        <w:tc>
          <w:tcPr>
            <w:tcW w:w="7008" w:type="dxa"/>
          </w:tcPr>
          <w:p w14:paraId="20FE45D6" w14:textId="77777777" w:rsidR="00DC2253" w:rsidRDefault="00DC2253" w:rsidP="00E41161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015CF7">
              <w:rPr>
                <w:rFonts w:eastAsia="Times New Roman"/>
                <w:sz w:val="22"/>
              </w:rPr>
              <w:t>The nature of the order (or orders) requested</w:t>
            </w:r>
          </w:p>
          <w:p w14:paraId="55C9F7EF" w14:textId="77777777" w:rsidR="00DC2253" w:rsidRPr="00C77FEF" w:rsidRDefault="00DC2253" w:rsidP="00E41161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Enter name of lawyer(s) or party(</w:t>
            </w:r>
            <w:proofErr w:type="spellStart"/>
            <w:r>
              <w:rPr>
                <w:rFonts w:eastAsia="Times New Roman"/>
                <w:sz w:val="22"/>
              </w:rPr>
              <w:t>ies</w:t>
            </w:r>
            <w:proofErr w:type="spellEnd"/>
            <w:r>
              <w:rPr>
                <w:rFonts w:eastAsia="Times New Roman"/>
                <w:sz w:val="22"/>
              </w:rPr>
              <w:t xml:space="preserve">) who prepared the filing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545647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403979D2" w14:textId="77777777" w:rsidR="00DC2253" w:rsidRPr="00C77FEF" w:rsidRDefault="00DC2253" w:rsidP="00E41161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2EC725F1" w14:textId="38CCB819" w:rsidR="00DC2253" w:rsidRDefault="00C472F4" w:rsidP="00DC2253">
      <w:pPr>
        <w:pStyle w:val="Heading2"/>
      </w:pPr>
      <w:r>
        <w:t>2</w:t>
      </w:r>
      <w:r w:rsidR="00DC2253">
        <w:t>.1 Written Argument Document Format Requirements</w:t>
      </w:r>
    </w:p>
    <w:p w14:paraId="4FBD0011" w14:textId="52936A90" w:rsidR="00DC2253" w:rsidRDefault="00185D7E" w:rsidP="00DC2253">
      <w:r>
        <w:t>Word</w:t>
      </w:r>
      <w:r w:rsidR="00DC2253">
        <w:t xml:space="preserve"> template is </w:t>
      </w:r>
      <w:r w:rsidR="00DC2253" w:rsidRPr="00CB7FA9">
        <w:rPr>
          <w:highlight w:val="yellow"/>
        </w:rPr>
        <w:t>here.</w:t>
      </w:r>
      <w:r w:rsidR="00DC2253">
        <w:t xml:space="preserve"> </w:t>
      </w:r>
    </w:p>
    <w:p w14:paraId="29074E9E" w14:textId="77777777" w:rsidR="00DC2253" w:rsidRPr="009D7414" w:rsidRDefault="00DC2253" w:rsidP="00DC2253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497"/>
        <w:gridCol w:w="6930"/>
        <w:gridCol w:w="1353"/>
      </w:tblGrid>
      <w:tr w:rsidR="00DC2253" w:rsidRPr="00C77FEF" w14:paraId="50BF5D67" w14:textId="77777777" w:rsidTr="00E4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185FC27E" w14:textId="77777777" w:rsidR="00DC2253" w:rsidRPr="00C77FEF" w:rsidRDefault="00DC2253" w:rsidP="00E41161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Format</w:t>
            </w:r>
          </w:p>
        </w:tc>
        <w:tc>
          <w:tcPr>
            <w:tcW w:w="6930" w:type="dxa"/>
          </w:tcPr>
          <w:p w14:paraId="2CB50D01" w14:textId="77777777" w:rsidR="00DC2253" w:rsidRPr="00C77FEF" w:rsidRDefault="00DC2253" w:rsidP="00E41161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38C09FCD" w14:textId="77777777" w:rsidR="00DC2253" w:rsidRPr="00C77FEF" w:rsidRDefault="00DC2253" w:rsidP="00E41161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DC2253" w:rsidRPr="00C77FEF" w14:paraId="25B700DD" w14:textId="77777777" w:rsidTr="00E4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86F21C4" w14:textId="77777777" w:rsidR="00DC2253" w:rsidRPr="0060256C" w:rsidRDefault="00DC2253" w:rsidP="00E41161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Font</w:t>
            </w:r>
          </w:p>
        </w:tc>
        <w:tc>
          <w:tcPr>
            <w:tcW w:w="6930" w:type="dxa"/>
          </w:tcPr>
          <w:p w14:paraId="3A6F44E1" w14:textId="77777777" w:rsidR="00DC2253" w:rsidRPr="006417FC" w:rsidRDefault="00DC2253" w:rsidP="00E41161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highlight w:val="yellow"/>
              </w:rPr>
            </w:pPr>
            <w:r>
              <w:rPr>
                <w:rFonts w:eastAsia="Times New Roman"/>
                <w:sz w:val="22"/>
                <w:lang w:val="en-US"/>
              </w:rPr>
              <w:t>Arial 12 (including citations)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617185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59B23C0F" w14:textId="77777777" w:rsidR="00DC2253" w:rsidRPr="00C77FEF" w:rsidRDefault="00DC2253" w:rsidP="00E41161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C2253" w14:paraId="465EBDC6" w14:textId="77777777" w:rsidTr="00E41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8A8E9F6" w14:textId="77777777" w:rsidR="00DC2253" w:rsidRDefault="00DC2253" w:rsidP="00E41161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Line Spacing</w:t>
            </w:r>
          </w:p>
        </w:tc>
        <w:tc>
          <w:tcPr>
            <w:tcW w:w="6930" w:type="dxa"/>
          </w:tcPr>
          <w:p w14:paraId="03246DBE" w14:textId="77777777" w:rsidR="00DC2253" w:rsidRPr="005B460C" w:rsidRDefault="00DC2253" w:rsidP="00E41161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 xml:space="preserve">Lines spaced 1.5 lines apart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031930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2792D0BE" w14:textId="77777777" w:rsidR="00DC2253" w:rsidRDefault="00DC2253" w:rsidP="00E41161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C2253" w14:paraId="66B62EB8" w14:textId="77777777" w:rsidTr="00E4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BA340FA" w14:textId="77777777" w:rsidR="00DC2253" w:rsidRDefault="00DC2253" w:rsidP="00E41161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Margins</w:t>
            </w:r>
          </w:p>
        </w:tc>
        <w:tc>
          <w:tcPr>
            <w:tcW w:w="6930" w:type="dxa"/>
          </w:tcPr>
          <w:p w14:paraId="01008DD1" w14:textId="77777777" w:rsidR="00DC2253" w:rsidRDefault="00DC2253" w:rsidP="00E41161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>N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o less than 2.5 cm. (1 in)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594825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0D4D39FC" w14:textId="77777777" w:rsidR="00DC2253" w:rsidRDefault="00DC2253" w:rsidP="00E41161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C2253" w14:paraId="4C41D522" w14:textId="77777777" w:rsidTr="00E41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62B3AB2" w14:textId="77777777" w:rsidR="00DC2253" w:rsidRDefault="00DC2253" w:rsidP="00E41161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Paragraph Numbering</w:t>
            </w:r>
          </w:p>
        </w:tc>
        <w:tc>
          <w:tcPr>
            <w:tcW w:w="6930" w:type="dxa"/>
          </w:tcPr>
          <w:p w14:paraId="7377ABC2" w14:textId="3C309584" w:rsidR="00DC2253" w:rsidRPr="002F092C" w:rsidRDefault="00DC2253" w:rsidP="00E41161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 xml:space="preserve">Paragraphs numbered consecutively </w:t>
            </w:r>
            <w:r w:rsidR="001677BA">
              <w:rPr>
                <w:rFonts w:eastAsia="Times New Roman"/>
                <w:sz w:val="22"/>
                <w:lang w:val="en-US"/>
              </w:rPr>
              <w:t xml:space="preserve">starting </w:t>
            </w:r>
            <w:r>
              <w:rPr>
                <w:rFonts w:eastAsia="Times New Roman"/>
                <w:sz w:val="22"/>
                <w:lang w:val="en-US"/>
              </w:rPr>
              <w:t>from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 Part 1</w:t>
            </w:r>
            <w:r>
              <w:rPr>
                <w:rFonts w:eastAsia="Times New Roman"/>
                <w:sz w:val="22"/>
                <w:lang w:val="en-US"/>
              </w:rPr>
              <w:t>: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 </w:t>
            </w:r>
            <w:r>
              <w:rPr>
                <w:rFonts w:eastAsia="Times New Roman"/>
                <w:sz w:val="22"/>
                <w:lang w:val="en-US"/>
              </w:rPr>
              <w:t xml:space="preserve">Statement of Facts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904530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51051D4C" w14:textId="77777777" w:rsidR="00DC2253" w:rsidRDefault="00DC2253" w:rsidP="00E41161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bookmarkEnd w:id="1"/>
    </w:tbl>
    <w:p w14:paraId="275039E8" w14:textId="77777777" w:rsidR="00C472F4" w:rsidRDefault="00C472F4" w:rsidP="00E14BA4">
      <w:pPr>
        <w:pStyle w:val="Heading1"/>
      </w:pPr>
    </w:p>
    <w:p w14:paraId="281809A6" w14:textId="77777777" w:rsidR="00C472F4" w:rsidRDefault="00C472F4">
      <w:pPr>
        <w:spacing w:after="200" w:line="276" w:lineRule="auto"/>
        <w:rPr>
          <w:rFonts w:eastAsiaTheme="majorEastAsia" w:cstheme="majorBidi"/>
          <w:b/>
          <w:bCs/>
          <w:color w:val="1F497D" w:themeColor="text2"/>
          <w:sz w:val="28"/>
          <w:szCs w:val="28"/>
        </w:rPr>
      </w:pPr>
      <w:r>
        <w:br w:type="page"/>
      </w:r>
    </w:p>
    <w:p w14:paraId="1261C418" w14:textId="4BCA39CB" w:rsidR="00E14BA4" w:rsidRDefault="00E14BA4" w:rsidP="00E14BA4">
      <w:pPr>
        <w:pStyle w:val="Heading1"/>
      </w:pPr>
      <w:r>
        <w:lastRenderedPageBreak/>
        <w:t>4.0 Format Requirements</w:t>
      </w:r>
    </w:p>
    <w:p w14:paraId="3D9D592C" w14:textId="1B8E2CCE" w:rsidR="000B0496" w:rsidRDefault="000B0496" w:rsidP="000B0496">
      <w:pPr>
        <w:pStyle w:val="Heading2"/>
      </w:pPr>
      <w:r>
        <w:t>4.</w:t>
      </w:r>
      <w:r w:rsidR="00C472F4">
        <w:t>1</w:t>
      </w:r>
      <w:r>
        <w:t xml:space="preserve"> Format Requirements for Application and Response Books</w:t>
      </w:r>
    </w:p>
    <w:p w14:paraId="5872B06B" w14:textId="77777777" w:rsidR="000B0496" w:rsidRDefault="000B0496" w:rsidP="000B0496">
      <w:r>
        <w:t xml:space="preserve">This is a list of format requirements for creating paper application and response books. </w:t>
      </w:r>
    </w:p>
    <w:p w14:paraId="42E6E4FE" w14:textId="77777777" w:rsidR="000B0496" w:rsidRDefault="000B0496" w:rsidP="000B0496"/>
    <w:tbl>
      <w:tblPr>
        <w:tblStyle w:val="LightList-Accent1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0B0496" w:rsidRPr="00D52482" w14:paraId="309AD552" w14:textId="77777777" w:rsidTr="008A3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EEBC23C" w14:textId="77777777" w:rsidR="000B0496" w:rsidRPr="00D52482" w:rsidRDefault="000B0496" w:rsidP="008A3A4A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Requirement</w:t>
            </w:r>
          </w:p>
        </w:tc>
        <w:tc>
          <w:tcPr>
            <w:tcW w:w="6452" w:type="dxa"/>
          </w:tcPr>
          <w:p w14:paraId="25874919" w14:textId="21453A75" w:rsidR="000B0496" w:rsidRPr="00D52482" w:rsidRDefault="00185D7E" w:rsidP="008A3A4A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Instructions</w:t>
            </w:r>
          </w:p>
        </w:tc>
        <w:tc>
          <w:tcPr>
            <w:tcW w:w="1530" w:type="dxa"/>
            <w:tcBorders>
              <w:bottom w:val="single" w:sz="8" w:space="0" w:color="4F81BD" w:themeColor="accent1"/>
            </w:tcBorders>
          </w:tcPr>
          <w:p w14:paraId="520BFAA1" w14:textId="77777777" w:rsidR="000B0496" w:rsidRPr="00D52482" w:rsidRDefault="000B0496" w:rsidP="008A3A4A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Completed</w:t>
            </w:r>
          </w:p>
        </w:tc>
      </w:tr>
      <w:tr w:rsidR="00C472F4" w:rsidRPr="00D4464C" w14:paraId="539573AC" w14:textId="77777777" w:rsidTr="00EE7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38BEA4C" w14:textId="619D3A49" w:rsidR="00C472F4" w:rsidRPr="008A3A4A" w:rsidRDefault="00C472F4" w:rsidP="00C472F4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True Copies</w:t>
            </w:r>
          </w:p>
        </w:tc>
        <w:tc>
          <w:tcPr>
            <w:tcW w:w="6452" w:type="dxa"/>
          </w:tcPr>
          <w:p w14:paraId="39A84B70" w14:textId="74830937" w:rsidR="00C472F4" w:rsidRPr="00C33AC5" w:rsidRDefault="00C472F4" w:rsidP="00C33AC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bookmarkStart w:id="2" w:name="_GoBack"/>
            <w:bookmarkEnd w:id="2"/>
            <w:r w:rsidRPr="007F5AD7">
              <w:rPr>
                <w:color w:val="000000"/>
                <w:sz w:val="23"/>
                <w:szCs w:val="23"/>
              </w:rPr>
              <w:t>Must be an identical or true copy of the original document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2991500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/>
              </w:tcPr>
              <w:p w14:paraId="0862DBC3" w14:textId="791C45CC" w:rsidR="00C472F4" w:rsidRDefault="00C472F4" w:rsidP="00C472F4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☒</w:t>
                </w:r>
              </w:p>
            </w:tc>
          </w:sdtContent>
        </w:sdt>
      </w:tr>
      <w:tr w:rsidR="00EE7EF3" w:rsidRPr="00D4464C" w14:paraId="5CA9D2BD" w14:textId="77777777" w:rsidTr="008A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43B17C28" w14:textId="77777777" w:rsidR="00EE7EF3" w:rsidRPr="008A3A4A" w:rsidRDefault="00EE7EF3" w:rsidP="00EE7EF3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bookmarkStart w:id="3" w:name="_Hlk102737729"/>
            <w:r w:rsidRPr="008A3A4A">
              <w:rPr>
                <w:rFonts w:eastAsia="Times New Roman"/>
                <w:sz w:val="22"/>
                <w:lang w:val="en-US"/>
              </w:rPr>
              <w:t xml:space="preserve">Page Numbering </w:t>
            </w:r>
          </w:p>
          <w:p w14:paraId="0FE6A1B6" w14:textId="5C5E9B49" w:rsidR="00EE7EF3" w:rsidRPr="008A3A4A" w:rsidRDefault="00EE7EF3" w:rsidP="00EE7EF3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8A3A4A">
              <w:rPr>
                <w:rFonts w:eastAsia="Times New Roman"/>
                <w:sz w:val="22"/>
                <w:lang w:val="en-US"/>
              </w:rPr>
              <w:t>(</w:t>
            </w:r>
            <w:r>
              <w:rPr>
                <w:rFonts w:eastAsia="Times New Roman"/>
                <w:sz w:val="22"/>
                <w:lang w:val="en-US"/>
              </w:rPr>
              <w:t xml:space="preserve">or </w:t>
            </w:r>
            <w:hyperlink r:id="rId9" w:anchor=":~:text=Bates%20numbers%20are%20used%20in,other%20parties%20in%20the%20case." w:history="1">
              <w:r w:rsidRPr="007F5114">
                <w:rPr>
                  <w:rStyle w:val="Hyperlink"/>
                  <w:rFonts w:eastAsia="Times New Roman"/>
                  <w:b w:val="0"/>
                  <w:bCs w:val="0"/>
                  <w:sz w:val="22"/>
                  <w:lang w:val="en-US"/>
                </w:rPr>
                <w:t>Bates</w:t>
              </w:r>
              <w:r>
                <w:rPr>
                  <w:rStyle w:val="Hyperlink"/>
                  <w:rFonts w:eastAsia="Times New Roman"/>
                  <w:b w:val="0"/>
                  <w:bCs w:val="0"/>
                  <w:sz w:val="22"/>
                  <w:lang w:val="en-US"/>
                </w:rPr>
                <w:t xml:space="preserve"> </w:t>
              </w:r>
              <w:r w:rsidRPr="007F5114">
                <w:rPr>
                  <w:rStyle w:val="Hyperlink"/>
                  <w:rFonts w:eastAsia="Times New Roman"/>
                  <w:b w:val="0"/>
                  <w:bCs w:val="0"/>
                  <w:sz w:val="22"/>
                  <w:lang w:val="en-US"/>
                </w:rPr>
                <w:t>Numbering</w:t>
              </w:r>
            </w:hyperlink>
            <w:r w:rsidRPr="008A3A4A">
              <w:rPr>
                <w:rFonts w:eastAsia="Times New Roman"/>
                <w:sz w:val="22"/>
                <w:lang w:val="en-US"/>
              </w:rPr>
              <w:t>)</w:t>
            </w:r>
          </w:p>
        </w:tc>
        <w:tc>
          <w:tcPr>
            <w:tcW w:w="6452" w:type="dxa"/>
          </w:tcPr>
          <w:p w14:paraId="6FE7024F" w14:textId="77777777" w:rsidR="00EE7EF3" w:rsidRPr="00C25960" w:rsidRDefault="00EE7EF3" w:rsidP="00EE7EF3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C25960">
              <w:rPr>
                <w:color w:val="000000"/>
                <w:sz w:val="22"/>
              </w:rPr>
              <w:t>page</w:t>
            </w:r>
            <w:r>
              <w:rPr>
                <w:color w:val="000000"/>
                <w:sz w:val="22"/>
              </w:rPr>
              <w:t>s</w:t>
            </w:r>
            <w:r w:rsidRPr="00C25960">
              <w:rPr>
                <w:color w:val="000000"/>
                <w:sz w:val="22"/>
              </w:rPr>
              <w:t xml:space="preserve"> numbered sequentially (</w:t>
            </w:r>
            <w:r>
              <w:rPr>
                <w:color w:val="000000"/>
                <w:sz w:val="22"/>
              </w:rPr>
              <w:t xml:space="preserve">or </w:t>
            </w:r>
            <w:r w:rsidRPr="00C25960">
              <w:rPr>
                <w:color w:val="000000"/>
                <w:sz w:val="22"/>
              </w:rPr>
              <w:t>Bates number</w:t>
            </w:r>
            <w:r>
              <w:rPr>
                <w:color w:val="000000"/>
                <w:sz w:val="22"/>
              </w:rPr>
              <w:t>ed</w:t>
            </w:r>
            <w:r w:rsidRPr="00C25960">
              <w:rPr>
                <w:color w:val="000000"/>
                <w:sz w:val="22"/>
              </w:rPr>
              <w:t xml:space="preserve">) </w:t>
            </w:r>
          </w:p>
          <w:p w14:paraId="0C509494" w14:textId="77777777" w:rsidR="00EE7EF3" w:rsidRPr="00C25960" w:rsidRDefault="00EE7EF3" w:rsidP="00EE7EF3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may</w:t>
            </w:r>
            <w:r w:rsidRPr="00C25960">
              <w:rPr>
                <w:color w:val="000000"/>
                <w:sz w:val="22"/>
              </w:rPr>
              <w:t xml:space="preserve"> be stamped or handwritten</w:t>
            </w:r>
          </w:p>
          <w:p w14:paraId="0A609942" w14:textId="77777777" w:rsidR="00EE7EF3" w:rsidRPr="00C25960" w:rsidRDefault="00EE7EF3" w:rsidP="00EE7EF3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top </w:t>
            </w:r>
            <w:r w:rsidRPr="00C25960">
              <w:rPr>
                <w:color w:val="000000"/>
                <w:sz w:val="22"/>
              </w:rPr>
              <w:t>centre of page</w:t>
            </w:r>
          </w:p>
          <w:p w14:paraId="36E421E3" w14:textId="77777777" w:rsidR="00EE7EF3" w:rsidRPr="00C25960" w:rsidRDefault="00EE7EF3" w:rsidP="00EE7EF3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can </w:t>
            </w:r>
            <w:r w:rsidRPr="00C25960">
              <w:rPr>
                <w:color w:val="000000"/>
                <w:sz w:val="22"/>
              </w:rPr>
              <w:t xml:space="preserve">start after </w:t>
            </w:r>
            <w:r>
              <w:rPr>
                <w:color w:val="000000"/>
                <w:sz w:val="22"/>
              </w:rPr>
              <w:t>Table of Contents</w:t>
            </w:r>
          </w:p>
          <w:p w14:paraId="6909EB11" w14:textId="2E9D2888" w:rsidR="00EE7EF3" w:rsidRPr="00C25960" w:rsidRDefault="001677BA" w:rsidP="00EE7EF3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color w:val="000000"/>
                <w:sz w:val="22"/>
              </w:rPr>
              <w:t>p</w:t>
            </w:r>
            <w:r w:rsidR="00EE7EF3">
              <w:rPr>
                <w:color w:val="000000"/>
                <w:sz w:val="22"/>
              </w:rPr>
              <w:t xml:space="preserve">age numbering (or </w:t>
            </w:r>
            <w:r w:rsidR="00EE7EF3" w:rsidRPr="00C25960">
              <w:rPr>
                <w:color w:val="000000"/>
                <w:sz w:val="22"/>
              </w:rPr>
              <w:t>Bates</w:t>
            </w:r>
            <w:r w:rsidR="00EE7EF3">
              <w:rPr>
                <w:color w:val="000000"/>
                <w:sz w:val="22"/>
              </w:rPr>
              <w:t xml:space="preserve"> </w:t>
            </w:r>
            <w:r w:rsidR="00EE7EF3" w:rsidRPr="00C25960">
              <w:rPr>
                <w:color w:val="000000"/>
                <w:sz w:val="22"/>
              </w:rPr>
              <w:t>numbering</w:t>
            </w:r>
            <w:r w:rsidR="00EE7EF3">
              <w:rPr>
                <w:color w:val="000000"/>
                <w:sz w:val="22"/>
              </w:rPr>
              <w:t>)</w:t>
            </w:r>
            <w:r w:rsidR="00EE7EF3" w:rsidRPr="00C25960">
              <w:rPr>
                <w:color w:val="000000"/>
                <w:sz w:val="22"/>
              </w:rPr>
              <w:t xml:space="preserve"> must match the </w:t>
            </w:r>
            <w:r w:rsidR="00EE7EF3">
              <w:rPr>
                <w:color w:val="000000"/>
                <w:sz w:val="22"/>
              </w:rPr>
              <w:t>Table of Contents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3C8BDCFE" w14:textId="549634C2" w:rsidR="00EE7EF3" w:rsidRPr="008A3A4A" w:rsidRDefault="00EE7EF3" w:rsidP="00EE7EF3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2"/>
                <w:lang w:val="en-US"/>
              </w:rPr>
            </w:pPr>
            <w:sdt>
              <w:sdtPr>
                <w:rPr>
                  <w:rFonts w:eastAsia="Times New Roman"/>
                  <w:b/>
                  <w:bCs/>
                  <w:sz w:val="22"/>
                  <w:lang w:val="en-US"/>
                </w:rPr>
                <w:id w:val="-474685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3A4A">
                  <w:rPr>
                    <w:rFonts w:ascii="Segoe UI Symbol" w:eastAsia="MS Gothic" w:hAnsi="Segoe UI Symbol" w:cs="Segoe UI Symbol"/>
                    <w:b/>
                    <w:bCs/>
                    <w:sz w:val="22"/>
                    <w:lang w:val="en-US"/>
                  </w:rPr>
                  <w:t>☐</w:t>
                </w:r>
              </w:sdtContent>
            </w:sdt>
          </w:p>
        </w:tc>
      </w:tr>
      <w:bookmarkEnd w:id="3"/>
      <w:tr w:rsidR="00EE7EF3" w:rsidRPr="00D4464C" w14:paraId="324B0905" w14:textId="77777777" w:rsidTr="008A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3960E72" w14:textId="60CAA33E" w:rsidR="00EE7EF3" w:rsidRPr="008A3A4A" w:rsidRDefault="00EE7EF3" w:rsidP="00EE7EF3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Table of Contents</w:t>
            </w:r>
            <w:r w:rsidRPr="008A3A4A">
              <w:rPr>
                <w:rFonts w:eastAsia="Times New Roman"/>
                <w:sz w:val="22"/>
                <w:lang w:val="en-US"/>
              </w:rPr>
              <w:t xml:space="preserve"> </w:t>
            </w:r>
          </w:p>
        </w:tc>
        <w:tc>
          <w:tcPr>
            <w:tcW w:w="6452" w:type="dxa"/>
          </w:tcPr>
          <w:p w14:paraId="3F04016A" w14:textId="77777777" w:rsidR="00EE7EF3" w:rsidRPr="00EE7EF3" w:rsidRDefault="00EE7EF3" w:rsidP="00EE7EF3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E7EF3">
              <w:rPr>
                <w:sz w:val="22"/>
              </w:rPr>
              <w:t>Must be consistent, clear and meaningful</w:t>
            </w:r>
          </w:p>
          <w:p w14:paraId="17B709D7" w14:textId="77777777" w:rsidR="00EE7EF3" w:rsidRPr="00EE7EF3" w:rsidRDefault="00EE7EF3" w:rsidP="00EE7EF3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E7EF3">
              <w:rPr>
                <w:sz w:val="22"/>
              </w:rPr>
              <w:t>Create Table of Contents in Word based on sequential page numbering (or Bates numbering) of book</w:t>
            </w:r>
          </w:p>
          <w:p w14:paraId="5EB514C3" w14:textId="1E280FB1" w:rsidR="00EE7EF3" w:rsidRPr="00EE7EF3" w:rsidRDefault="00EE7EF3" w:rsidP="00EE7EF3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EE7EF3">
              <w:rPr>
                <w:sz w:val="22"/>
              </w:rPr>
              <w:t xml:space="preserve">Page numbering in Table of Contents must align with sequential page numbering (or Bates numbering) of the book. </w:t>
            </w:r>
            <w:r w:rsidRPr="00EE7EF3">
              <w:rPr>
                <w:sz w:val="22"/>
              </w:rPr>
              <w:t xml:space="preserve"> </w:t>
            </w: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-50850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63EA65AA" w14:textId="0433CA44" w:rsidR="00EE7EF3" w:rsidRPr="008A3A4A" w:rsidRDefault="00EE7EF3" w:rsidP="00EE7EF3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 w:rsidRPr="008A3A4A">
                  <w:rPr>
                    <w:rFonts w:ascii="Segoe UI Symbol" w:eastAsia="MS Gothic" w:hAnsi="Segoe UI Symbol" w:cs="Segoe UI Symbol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EE7EF3" w:rsidRPr="008A3A4A" w14:paraId="394830F8" w14:textId="77777777" w:rsidTr="00E41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4BE2D7B8" w14:textId="77777777" w:rsidR="00EE7EF3" w:rsidRPr="008A3A4A" w:rsidRDefault="00EE7EF3" w:rsidP="00EE7EF3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8A3A4A">
              <w:rPr>
                <w:rFonts w:eastAsia="Times New Roman"/>
                <w:sz w:val="22"/>
                <w:lang w:val="en-US"/>
              </w:rPr>
              <w:t xml:space="preserve">Cover Page </w:t>
            </w:r>
          </w:p>
        </w:tc>
        <w:tc>
          <w:tcPr>
            <w:tcW w:w="6452" w:type="dxa"/>
          </w:tcPr>
          <w:p w14:paraId="0261E8C4" w14:textId="77777777" w:rsidR="00EE7EF3" w:rsidRDefault="00EE7EF3" w:rsidP="00EE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Required</w:t>
            </w:r>
          </w:p>
          <w:p w14:paraId="587A922C" w14:textId="277927ED" w:rsidR="00EE7EF3" w:rsidRPr="00D4464C" w:rsidRDefault="00EE7EF3" w:rsidP="00EE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You may c</w:t>
            </w:r>
            <w:r w:rsidRPr="00D4464C">
              <w:rPr>
                <w:sz w:val="22"/>
              </w:rPr>
              <w:t xml:space="preserve">reate cover page using this </w:t>
            </w:r>
            <w:r>
              <w:rPr>
                <w:sz w:val="22"/>
                <w:shd w:val="clear" w:color="auto" w:fill="FFFF00"/>
              </w:rPr>
              <w:t>Word</w:t>
            </w:r>
            <w:r w:rsidRPr="00D4464C">
              <w:rPr>
                <w:sz w:val="22"/>
                <w:shd w:val="clear" w:color="auto" w:fill="FFFF00"/>
              </w:rPr>
              <w:t xml:space="preserve"> template</w:t>
            </w:r>
            <w:r w:rsidRPr="00D4464C">
              <w:rPr>
                <w:sz w:val="22"/>
              </w:rPr>
              <w:t xml:space="preserve"> </w:t>
            </w: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-507672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71468423" w14:textId="77777777" w:rsidR="00EE7EF3" w:rsidRPr="008A3A4A" w:rsidRDefault="00EE7EF3" w:rsidP="00EE7EF3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 w:rsidRPr="008A3A4A">
                  <w:rPr>
                    <w:rFonts w:ascii="Segoe UI Symbol" w:eastAsia="MS Gothic" w:hAnsi="Segoe UI Symbol" w:cs="Segoe UI Symbol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EE7EF3" w:rsidRPr="008A3A4A" w14:paraId="5D92984F" w14:textId="77777777" w:rsidTr="00E4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18B767C" w14:textId="77777777" w:rsidR="00EE7EF3" w:rsidRPr="008A3A4A" w:rsidRDefault="00EE7EF3" w:rsidP="00EE7EF3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</w:rPr>
              <w:t>Cover and Back Page Colours</w:t>
            </w:r>
          </w:p>
        </w:tc>
        <w:tc>
          <w:tcPr>
            <w:tcW w:w="6452" w:type="dxa"/>
          </w:tcPr>
          <w:p w14:paraId="7E4D2518" w14:textId="77777777" w:rsidR="00EE7EF3" w:rsidRPr="00D4464C" w:rsidRDefault="00EE7EF3" w:rsidP="00EE7EF3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  <w:lang w:val="en-US"/>
              </w:rPr>
              <w:t xml:space="preserve">Application Books: </w:t>
            </w:r>
            <w:r w:rsidRPr="00D4464C">
              <w:rPr>
                <w:rFonts w:eastAsia="Times New Roman"/>
                <w:b/>
                <w:sz w:val="22"/>
                <w:lang w:val="en-US"/>
              </w:rPr>
              <w:t>Buff</w:t>
            </w:r>
          </w:p>
          <w:p w14:paraId="709516CE" w14:textId="77777777" w:rsidR="00EE7EF3" w:rsidRPr="00D4464C" w:rsidRDefault="00EE7EF3" w:rsidP="00EE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4464C">
              <w:rPr>
                <w:rFonts w:eastAsia="Times New Roman"/>
                <w:sz w:val="22"/>
                <w:lang w:val="en-US"/>
              </w:rPr>
              <w:t xml:space="preserve">Response Books: </w:t>
            </w:r>
            <w:r w:rsidRPr="00D4464C">
              <w:rPr>
                <w:rFonts w:eastAsia="Times New Roman"/>
                <w:b/>
                <w:sz w:val="22"/>
                <w:lang w:val="en-US"/>
              </w:rPr>
              <w:t>Green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8206378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2298DE3D" w14:textId="77777777" w:rsidR="00EE7EF3" w:rsidRPr="008A3A4A" w:rsidRDefault="00EE7EF3" w:rsidP="00EE7EF3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cs="Segoe UI Symbol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EE7EF3" w:rsidRPr="00D4464C" w14:paraId="7B04F522" w14:textId="77777777" w:rsidTr="00E41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BE9F9D8" w14:textId="77777777" w:rsidR="00EE7EF3" w:rsidRPr="00D4464C" w:rsidRDefault="00EE7EF3" w:rsidP="00EE7EF3">
            <w:pPr>
              <w:spacing w:before="20" w:after="20"/>
              <w:rPr>
                <w:rFonts w:eastAsia="Times New Roman"/>
                <w:sz w:val="22"/>
              </w:rPr>
            </w:pPr>
            <w:r w:rsidRPr="00D4464C">
              <w:rPr>
                <w:rFonts w:eastAsia="Times New Roman"/>
                <w:sz w:val="22"/>
              </w:rPr>
              <w:t xml:space="preserve">Printed </w:t>
            </w:r>
          </w:p>
        </w:tc>
        <w:tc>
          <w:tcPr>
            <w:tcW w:w="6452" w:type="dxa"/>
          </w:tcPr>
          <w:p w14:paraId="3A22C9EE" w14:textId="2EF8F151" w:rsidR="00EE7EF3" w:rsidRPr="00D4464C" w:rsidRDefault="00EE7EF3" w:rsidP="00EE7EF3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472F4">
              <w:rPr>
                <w:rFonts w:eastAsia="Times New Roman"/>
                <w:sz w:val="22"/>
              </w:rPr>
              <w:t>Double sided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748927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63A98FF7" w14:textId="77777777" w:rsidR="00EE7EF3" w:rsidRPr="00D4464C" w:rsidRDefault="00EE7EF3" w:rsidP="00EE7EF3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D4464C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EE7EF3" w:rsidRPr="00D4464C" w14:paraId="0994B3BF" w14:textId="77777777" w:rsidTr="00E4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83D039B" w14:textId="77777777" w:rsidR="00EE7EF3" w:rsidRPr="00D4464C" w:rsidRDefault="00EE7EF3" w:rsidP="00EE7EF3">
            <w:pPr>
              <w:spacing w:before="20" w:after="20"/>
              <w:rPr>
                <w:rFonts w:eastAsia="Times New Roman"/>
                <w:sz w:val="22"/>
              </w:rPr>
            </w:pPr>
            <w:r w:rsidRPr="00D4464C">
              <w:rPr>
                <w:rFonts w:eastAsia="Times New Roman"/>
                <w:sz w:val="22"/>
              </w:rPr>
              <w:t>Binding</w:t>
            </w:r>
          </w:p>
        </w:tc>
        <w:tc>
          <w:tcPr>
            <w:tcW w:w="6452" w:type="dxa"/>
          </w:tcPr>
          <w:p w14:paraId="27BFF44D" w14:textId="77777777" w:rsidR="00EE7EF3" w:rsidRPr="00D4464C" w:rsidRDefault="00EE7EF3" w:rsidP="00EE7EF3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proofErr w:type="spellStart"/>
            <w:r w:rsidRPr="00D4464C">
              <w:rPr>
                <w:rFonts w:eastAsia="Times New Roman"/>
                <w:sz w:val="22"/>
                <w:lang w:val="en-US"/>
              </w:rPr>
              <w:t>Cerlox</w:t>
            </w:r>
            <w:proofErr w:type="spellEnd"/>
            <w:r w:rsidRPr="00D4464C">
              <w:rPr>
                <w:rFonts w:eastAsia="Times New Roman"/>
                <w:sz w:val="22"/>
                <w:lang w:val="en-US"/>
              </w:rPr>
              <w:t xml:space="preserve"> plastic comb bound in booklet form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827004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0A0C0126" w14:textId="77777777" w:rsidR="00EE7EF3" w:rsidRPr="00D4464C" w:rsidRDefault="00EE7EF3" w:rsidP="00EE7EF3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8A3A4A">
                  <w:rPr>
                    <w:rFonts w:ascii="Segoe UI Symbol" w:eastAsia="MS Gothic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EE7EF3" w:rsidRPr="00D4464C" w14:paraId="5BD5AA73" w14:textId="77777777" w:rsidTr="00E41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8C06EEB" w14:textId="77777777" w:rsidR="00EE7EF3" w:rsidRPr="00D4464C" w:rsidRDefault="00EE7EF3" w:rsidP="00EE7EF3">
            <w:pPr>
              <w:spacing w:before="20" w:after="20"/>
              <w:rPr>
                <w:rFonts w:eastAsia="Times New Roman"/>
                <w:sz w:val="22"/>
              </w:rPr>
            </w:pPr>
            <w:r w:rsidRPr="00D4464C">
              <w:rPr>
                <w:rFonts w:eastAsia="Times New Roman"/>
                <w:sz w:val="22"/>
              </w:rPr>
              <w:t>Volumes</w:t>
            </w:r>
          </w:p>
        </w:tc>
        <w:tc>
          <w:tcPr>
            <w:tcW w:w="6452" w:type="dxa"/>
          </w:tcPr>
          <w:p w14:paraId="796C009D" w14:textId="0E199D9A" w:rsidR="00EE7EF3" w:rsidRPr="00D4464C" w:rsidRDefault="00EE7EF3" w:rsidP="00EE7EF3">
            <w:pPr>
              <w:pStyle w:val="ListParagraph"/>
              <w:numPr>
                <w:ilvl w:val="0"/>
                <w:numId w:val="21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  <w:lang w:val="en-US"/>
              </w:rPr>
              <w:t xml:space="preserve">Maximum 500 </w:t>
            </w:r>
            <w:r w:rsidR="009F773A" w:rsidRPr="00D4464C">
              <w:rPr>
                <w:rFonts w:eastAsia="Times New Roman"/>
                <w:sz w:val="22"/>
                <w:lang w:val="en-US"/>
              </w:rPr>
              <w:t>pages (</w:t>
            </w:r>
            <w:r w:rsidRPr="00D4464C">
              <w:rPr>
                <w:rFonts w:eastAsia="Times New Roman"/>
                <w:sz w:val="22"/>
                <w:lang w:val="en-US"/>
              </w:rPr>
              <w:t>250 sheets of paper</w:t>
            </w:r>
            <w:r w:rsidR="001677BA">
              <w:rPr>
                <w:rFonts w:eastAsia="Times New Roman"/>
                <w:sz w:val="22"/>
                <w:lang w:val="en-US"/>
              </w:rPr>
              <w:t>)</w:t>
            </w:r>
            <w:r w:rsidRPr="00D4464C">
              <w:rPr>
                <w:rFonts w:eastAsia="Times New Roman"/>
                <w:sz w:val="22"/>
                <w:lang w:val="en-US"/>
              </w:rPr>
              <w:t xml:space="preserve"> per volume </w:t>
            </w:r>
          </w:p>
          <w:p w14:paraId="3F607FAC" w14:textId="1FF3F04F" w:rsidR="00EE7EF3" w:rsidRPr="00D4464C" w:rsidRDefault="00EE7EF3" w:rsidP="00EE7EF3">
            <w:pPr>
              <w:pStyle w:val="ListParagraph"/>
              <w:numPr>
                <w:ilvl w:val="0"/>
                <w:numId w:val="21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  <w:lang w:val="en-US"/>
              </w:rPr>
              <w:t xml:space="preserve">Full </w:t>
            </w:r>
            <w:r>
              <w:rPr>
                <w:rFonts w:eastAsia="Times New Roman"/>
                <w:sz w:val="22"/>
                <w:lang w:val="en-US"/>
              </w:rPr>
              <w:t>Table of Contents</w:t>
            </w:r>
            <w:r w:rsidRPr="00D4464C">
              <w:rPr>
                <w:rFonts w:eastAsia="Times New Roman"/>
                <w:sz w:val="22"/>
                <w:lang w:val="en-US"/>
              </w:rPr>
              <w:t xml:space="preserve"> in each volume</w:t>
            </w:r>
          </w:p>
          <w:p w14:paraId="740EAE0A" w14:textId="77777777" w:rsidR="00EE7EF3" w:rsidRDefault="00EE7EF3" w:rsidP="00EE7EF3">
            <w:pPr>
              <w:pStyle w:val="ListParagraph"/>
              <w:numPr>
                <w:ilvl w:val="0"/>
                <w:numId w:val="21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  <w:lang w:val="en-US"/>
              </w:rPr>
              <w:t xml:space="preserve">Volume number on cover page (1 of 3 volumes) </w:t>
            </w:r>
          </w:p>
          <w:p w14:paraId="7237BD8D" w14:textId="5A3CFEA0" w:rsidR="00EE7EF3" w:rsidRPr="00C25960" w:rsidRDefault="00EE7EF3" w:rsidP="00EE7EF3">
            <w:pPr>
              <w:pStyle w:val="ListParagraph"/>
              <w:numPr>
                <w:ilvl w:val="0"/>
                <w:numId w:val="21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Sequential page numbering from first volume to last volume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751863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5F6FB73E" w14:textId="77777777" w:rsidR="00EE7EF3" w:rsidRPr="00D4464C" w:rsidRDefault="00EE7EF3" w:rsidP="00EE7EF3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8A3A4A">
                  <w:rPr>
                    <w:rFonts w:ascii="Segoe UI Symbol" w:eastAsia="MS Gothic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EE7EF3" w:rsidRPr="00D4464C" w14:paraId="3C9FF68C" w14:textId="77777777" w:rsidTr="00E4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E9C0C6D" w14:textId="346C65EC" w:rsidR="00EE7EF3" w:rsidRPr="00D4464C" w:rsidRDefault="00EE7EF3" w:rsidP="00EE7EF3">
            <w:pPr>
              <w:spacing w:before="20" w:after="2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Tabs</w:t>
            </w:r>
          </w:p>
        </w:tc>
        <w:tc>
          <w:tcPr>
            <w:tcW w:w="6452" w:type="dxa"/>
          </w:tcPr>
          <w:p w14:paraId="2395AA76" w14:textId="14150F90" w:rsidR="00EE7EF3" w:rsidRPr="00C472F4" w:rsidRDefault="00EE7EF3" w:rsidP="00EE7EF3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Required for each part of the book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055550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3FB923D2" w14:textId="2A8885C6" w:rsidR="00EE7EF3" w:rsidRDefault="00EE7EF3" w:rsidP="00EE7EF3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7DDC2EAB" w14:textId="77777777" w:rsidR="00C472F4" w:rsidRDefault="00C472F4" w:rsidP="00C472F4">
      <w:pPr>
        <w:pStyle w:val="Heading1"/>
      </w:pPr>
    </w:p>
    <w:p w14:paraId="63C35666" w14:textId="77777777" w:rsidR="00C472F4" w:rsidRDefault="00C472F4">
      <w:pPr>
        <w:spacing w:after="200" w:line="276" w:lineRule="auto"/>
        <w:rPr>
          <w:rFonts w:eastAsiaTheme="majorEastAsia" w:cstheme="majorBidi"/>
          <w:b/>
          <w:bCs/>
          <w:color w:val="1F497D" w:themeColor="text2"/>
          <w:sz w:val="28"/>
          <w:szCs w:val="28"/>
        </w:rPr>
      </w:pPr>
      <w:r>
        <w:br w:type="page"/>
      </w:r>
    </w:p>
    <w:p w14:paraId="196D7D7B" w14:textId="02F7494A" w:rsidR="00284488" w:rsidRDefault="00C30C23" w:rsidP="00C472F4">
      <w:pPr>
        <w:pStyle w:val="Heading1"/>
      </w:pPr>
      <w:r>
        <w:lastRenderedPageBreak/>
        <w:t xml:space="preserve">5.0 </w:t>
      </w:r>
      <w:r w:rsidR="00284488">
        <w:t>Copies for Filing and Service</w:t>
      </w:r>
    </w:p>
    <w:p w14:paraId="26BF3243" w14:textId="73208958" w:rsidR="00284488" w:rsidRDefault="00C30C23" w:rsidP="00284488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5</w:t>
      </w:r>
      <w:r w:rsidR="00284488">
        <w:rPr>
          <w:rFonts w:eastAsia="Times New Roman"/>
          <w:lang w:val="en-US"/>
        </w:rPr>
        <w:t xml:space="preserve">.1 Filing Paper Court Records    </w:t>
      </w:r>
    </w:p>
    <w:p w14:paraId="385382C2" w14:textId="0CE1FC97" w:rsidR="00284488" w:rsidRDefault="00F705AC" w:rsidP="00284488">
      <w:pPr>
        <w:spacing w:before="20" w:after="20" w:line="276" w:lineRule="auto"/>
        <w:rPr>
          <w:rFonts w:eastAsia="Times New Roman"/>
          <w:sz w:val="22"/>
          <w:lang w:val="en-US"/>
        </w:rPr>
      </w:pPr>
      <w:r>
        <w:rPr>
          <w:rFonts w:eastAsia="Times New Roman"/>
          <w:sz w:val="22"/>
          <w:lang w:val="en-US"/>
        </w:rPr>
        <w:t>In civil appeals, e</w:t>
      </w:r>
      <w:r w:rsidR="00284488">
        <w:rPr>
          <w:rFonts w:eastAsia="Times New Roman"/>
          <w:sz w:val="22"/>
          <w:lang w:val="en-US"/>
        </w:rPr>
        <w:t>-filing is mandatory for lawyers and encouraged for self-represented parties</w:t>
      </w:r>
      <w:r w:rsidR="00CE643D">
        <w:rPr>
          <w:rFonts w:eastAsia="Times New Roman"/>
          <w:sz w:val="22"/>
          <w:lang w:val="en-US"/>
        </w:rPr>
        <w:t xml:space="preserve">. </w:t>
      </w:r>
      <w:r w:rsidR="004D1C0C">
        <w:rPr>
          <w:rFonts w:eastAsia="Times New Roman"/>
          <w:sz w:val="22"/>
          <w:lang w:val="en-US"/>
        </w:rPr>
        <w:t>Registry</w:t>
      </w:r>
      <w:r w:rsidR="004D1C0C" w:rsidRPr="0081316D">
        <w:rPr>
          <w:rFonts w:eastAsia="Times New Roman"/>
          <w:sz w:val="22"/>
          <w:lang w:val="en-US"/>
        </w:rPr>
        <w:t xml:space="preserve"> staff will </w:t>
      </w:r>
      <w:r w:rsidR="004D1C0C">
        <w:rPr>
          <w:rFonts w:eastAsia="Times New Roman"/>
          <w:sz w:val="22"/>
          <w:lang w:val="en-US"/>
        </w:rPr>
        <w:t xml:space="preserve">approve all paper copies by </w:t>
      </w:r>
      <w:r w:rsidR="00CE643D">
        <w:rPr>
          <w:rFonts w:eastAsia="Times New Roman"/>
          <w:sz w:val="22"/>
          <w:lang w:val="en-US"/>
        </w:rPr>
        <w:t>applying</w:t>
      </w:r>
      <w:r w:rsidR="004D1C0C">
        <w:rPr>
          <w:rFonts w:eastAsia="Times New Roman"/>
          <w:sz w:val="22"/>
          <w:lang w:val="en-US"/>
        </w:rPr>
        <w:t xml:space="preserve"> a filing stamp at the Registry.</w:t>
      </w:r>
    </w:p>
    <w:p w14:paraId="54A3D684" w14:textId="77777777" w:rsidR="00CE643D" w:rsidRDefault="00CE643D" w:rsidP="00284488">
      <w:pPr>
        <w:spacing w:before="20" w:after="20" w:line="276" w:lineRule="auto"/>
        <w:rPr>
          <w:rFonts w:eastAsia="Times New Roman"/>
          <w:sz w:val="22"/>
          <w:lang w:val="en-US"/>
        </w:rPr>
      </w:pPr>
    </w:p>
    <w:tbl>
      <w:tblPr>
        <w:tblStyle w:val="LightList-Accent1"/>
        <w:tblW w:w="11016" w:type="dxa"/>
        <w:tblLook w:val="04A0" w:firstRow="1" w:lastRow="0" w:firstColumn="1" w:lastColumn="0" w:noHBand="0" w:noVBand="1"/>
      </w:tblPr>
      <w:tblGrid>
        <w:gridCol w:w="2808"/>
        <w:gridCol w:w="6845"/>
        <w:gridCol w:w="1363"/>
      </w:tblGrid>
      <w:tr w:rsidR="00284488" w:rsidRPr="00C77FEF" w14:paraId="0DB859E9" w14:textId="77777777" w:rsidTr="00E4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E713F6C" w14:textId="77777777" w:rsidR="00284488" w:rsidRPr="00C77FEF" w:rsidRDefault="00284488" w:rsidP="00E41161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Filing/Service</w:t>
            </w:r>
          </w:p>
        </w:tc>
        <w:tc>
          <w:tcPr>
            <w:tcW w:w="6845" w:type="dxa"/>
          </w:tcPr>
          <w:p w14:paraId="299AD97E" w14:textId="77777777" w:rsidR="00284488" w:rsidRPr="00C77FEF" w:rsidRDefault="00284488" w:rsidP="00E41161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63" w:type="dxa"/>
            <w:tcBorders>
              <w:bottom w:val="single" w:sz="8" w:space="0" w:color="4F81BD" w:themeColor="accent1"/>
            </w:tcBorders>
          </w:tcPr>
          <w:p w14:paraId="349686A6" w14:textId="77777777" w:rsidR="00284488" w:rsidRPr="00C77FEF" w:rsidRDefault="00284488" w:rsidP="00E41161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284488" w:rsidRPr="00C77FEF" w14:paraId="0A343104" w14:textId="77777777" w:rsidTr="00E4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5DFDAF" w14:textId="77777777" w:rsidR="00284488" w:rsidRPr="00426463" w:rsidRDefault="00284488" w:rsidP="00E41161">
            <w:pPr>
              <w:spacing w:before="20" w:after="20"/>
              <w:rPr>
                <w:bCs w:val="0"/>
                <w:sz w:val="22"/>
              </w:rPr>
            </w:pPr>
            <w:r w:rsidRPr="0081316D">
              <w:rPr>
                <w:b w:val="0"/>
                <w:bCs w:val="0"/>
                <w:sz w:val="22"/>
              </w:rPr>
              <w:br w:type="page"/>
            </w:r>
            <w:r w:rsidRPr="00426463">
              <w:rPr>
                <w:bCs w:val="0"/>
                <w:sz w:val="22"/>
              </w:rPr>
              <w:t xml:space="preserve">Paper Copies </w:t>
            </w:r>
          </w:p>
          <w:p w14:paraId="4BFFA5DF" w14:textId="77777777" w:rsidR="00284488" w:rsidRDefault="00284488" w:rsidP="00E41161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</w:p>
          <w:p w14:paraId="298B3FAB" w14:textId="77777777" w:rsidR="00284488" w:rsidRPr="0081316D" w:rsidRDefault="00284488" w:rsidP="00E41161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Minimum Total</w:t>
            </w:r>
          </w:p>
        </w:tc>
        <w:tc>
          <w:tcPr>
            <w:tcW w:w="6845" w:type="dxa"/>
          </w:tcPr>
          <w:p w14:paraId="781022CD" w14:textId="789A3B89" w:rsidR="00A52BCB" w:rsidRDefault="00A52BCB" w:rsidP="00A52BCB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81316D">
              <w:rPr>
                <w:rFonts w:eastAsia="Times New Roman"/>
                <w:sz w:val="22"/>
                <w:lang w:val="en-US"/>
              </w:rPr>
              <w:t xml:space="preserve">You will be </w:t>
            </w:r>
            <w:r>
              <w:rPr>
                <w:rFonts w:eastAsia="Times New Roman"/>
                <w:sz w:val="22"/>
                <w:lang w:val="en-US"/>
              </w:rPr>
              <w:t>required to file 2 copies for the Court,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1 copy for your records, 1 copy to serve on each party </w:t>
            </w:r>
          </w:p>
          <w:p w14:paraId="1891F6B8" w14:textId="58414E72" w:rsidR="00284488" w:rsidRPr="0081316D" w:rsidRDefault="00A52BCB" w:rsidP="00E41161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4 copies</w:t>
            </w: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-1168701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3" w:type="dxa"/>
                <w:shd w:val="clear" w:color="auto" w:fill="DBE5F1" w:themeFill="accent1" w:themeFillTint="33"/>
              </w:tcPr>
              <w:p w14:paraId="32B2A36C" w14:textId="77777777" w:rsidR="00284488" w:rsidRPr="00C77FEF" w:rsidRDefault="00284488" w:rsidP="00E41161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5A6A4376" w14:textId="77777777" w:rsidR="00284488" w:rsidRDefault="00284488" w:rsidP="00E14BA4">
      <w:pPr>
        <w:spacing w:after="200" w:line="276" w:lineRule="auto"/>
      </w:pPr>
    </w:p>
    <w:p w14:paraId="25645EBD" w14:textId="1D7D8E84" w:rsidR="008F6EC3" w:rsidRDefault="00AE4F61" w:rsidP="00AE4F61">
      <w:r>
        <w:t>History</w:t>
      </w:r>
      <w:r w:rsidR="008F6EC3">
        <w:t>:</w:t>
      </w:r>
      <w:r>
        <w:t xml:space="preserve"> </w:t>
      </w:r>
    </w:p>
    <w:p w14:paraId="1473934D" w14:textId="031BA0A6" w:rsidR="00AE4F61" w:rsidRDefault="00AE4F61" w:rsidP="00AE4F61">
      <w:r>
        <w:t xml:space="preserve">Replaces </w:t>
      </w:r>
      <w:r w:rsidR="008F6EC3">
        <w:t>Completion instructions in previous Rules and Forms</w:t>
      </w:r>
    </w:p>
    <w:p w14:paraId="55EEA4A5" w14:textId="49C9BD5A" w:rsidR="00676817" w:rsidRPr="00AE4F61" w:rsidRDefault="00676817" w:rsidP="00AE4F61">
      <w:r>
        <w:t>Last Updated:</w:t>
      </w:r>
    </w:p>
    <w:sectPr w:rsidR="00676817" w:rsidRPr="00AE4F61" w:rsidSect="001D1B55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B91FA" w14:textId="77777777" w:rsidR="00AB7642" w:rsidRDefault="00AB7642" w:rsidP="00CD4E93">
      <w:r>
        <w:separator/>
      </w:r>
    </w:p>
  </w:endnote>
  <w:endnote w:type="continuationSeparator" w:id="0">
    <w:p w14:paraId="53B4155D" w14:textId="77777777" w:rsidR="00AB7642" w:rsidRDefault="00AB7642" w:rsidP="00CD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41F9E" w14:textId="0419A3D3" w:rsidR="00AD57C4" w:rsidRDefault="00C33AC5" w:rsidP="00AD57C4">
    <w:pPr>
      <w:pStyle w:val="Footer"/>
      <w:jc w:val="right"/>
    </w:pPr>
    <w:sdt>
      <w:sdtPr>
        <w:id w:val="-1262983755"/>
        <w:docPartObj>
          <w:docPartGallery w:val="Page Numbers (Bottom of Page)"/>
          <w:docPartUnique/>
        </w:docPartObj>
      </w:sdtPr>
      <w:sdtEndPr/>
      <w:sdtContent>
        <w:sdt>
          <w:sdtPr>
            <w:id w:val="-1191293798"/>
            <w:docPartObj>
              <w:docPartGallery w:val="Page Numbers (Top of Page)"/>
              <w:docPartUnique/>
            </w:docPartObj>
          </w:sdtPr>
          <w:sdtEndPr/>
          <w:sdtContent>
            <w:r w:rsidR="00980BB5">
              <w:t xml:space="preserve">Page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PAGE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513C1D">
              <w:rPr>
                <w:b/>
                <w:bCs/>
                <w:noProof/>
              </w:rPr>
              <w:t>1</w:t>
            </w:r>
            <w:r w:rsidR="00980BB5">
              <w:rPr>
                <w:b/>
                <w:bCs/>
                <w:szCs w:val="24"/>
              </w:rPr>
              <w:fldChar w:fldCharType="end"/>
            </w:r>
            <w:r w:rsidR="00980BB5">
              <w:t xml:space="preserve"> of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NUMPAGES 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513C1D">
              <w:rPr>
                <w:b/>
                <w:bCs/>
                <w:noProof/>
              </w:rPr>
              <w:t>3</w:t>
            </w:r>
            <w:r w:rsidR="00980BB5"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079E81D1" w14:textId="55807C32" w:rsidR="00BB5DB9" w:rsidRDefault="00BB5DB9" w:rsidP="00AD57C4">
    <w:pPr>
      <w:pStyle w:val="Footer"/>
      <w:jc w:val="right"/>
    </w:pPr>
    <w:r>
      <w:t xml:space="preserve">                     </w:t>
    </w:r>
    <w:hyperlink r:id="rId1" w:history="1">
      <w:r w:rsidRPr="00C17CA2">
        <w:rPr>
          <w:rStyle w:val="Hyperlink"/>
          <w:rFonts w:asciiTheme="minorHAnsi" w:hAnsiTheme="minorHAnsi"/>
          <w:sz w:val="16"/>
          <w:szCs w:val="16"/>
        </w:rPr>
        <w:t>www.bccourts.ca/Court_of_Appeal/</w:t>
      </w:r>
    </w:hyperlink>
  </w:p>
  <w:p w14:paraId="3D901B99" w14:textId="77777777" w:rsidR="00980BB5" w:rsidRDefault="00980B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43153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4242AF" w14:textId="6EF53AA6" w:rsidR="002F092C" w:rsidRDefault="002F09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D1B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7449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6B4698E" w14:textId="77777777" w:rsidR="002F092C" w:rsidRDefault="002F0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13B8E" w14:textId="77777777" w:rsidR="00AB7642" w:rsidRDefault="00AB7642" w:rsidP="00CD4E93">
      <w:r>
        <w:separator/>
      </w:r>
    </w:p>
  </w:footnote>
  <w:footnote w:type="continuationSeparator" w:id="0">
    <w:p w14:paraId="2F069318" w14:textId="77777777" w:rsidR="00AB7642" w:rsidRDefault="00AB7642" w:rsidP="00CD4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6C6E1" w14:textId="2C9EB004" w:rsidR="00713EE9" w:rsidRDefault="00C33AC5">
    <w:pPr>
      <w:pStyle w:val="Header"/>
    </w:pPr>
    <w:r>
      <w:rPr>
        <w:noProof/>
      </w:rPr>
      <w:pict w14:anchorId="2FE62E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178782" o:spid="_x0000_s51202" type="#_x0000_t136" style="position:absolute;margin-left:0;margin-top:0;width:543.8pt;height:217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790"/>
    </w:tblGrid>
    <w:tr w:rsidR="001D1B55" w14:paraId="5066D174" w14:textId="77777777" w:rsidTr="00D077A2">
      <w:tc>
        <w:tcPr>
          <w:tcW w:w="11690" w:type="dxa"/>
          <w:shd w:val="clear" w:color="auto" w:fill="000000" w:themeFill="text1"/>
        </w:tcPr>
        <w:p w14:paraId="6F085681" w14:textId="77777777" w:rsidR="001D1B55" w:rsidRPr="00EE6BA5" w:rsidRDefault="001D1B55" w:rsidP="00EE6BA5">
          <w:pPr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EE6BA5">
            <w:rPr>
              <w:rFonts w:asciiTheme="minorHAnsi" w:hAnsiTheme="minorHAnsi" w:cstheme="minorHAnsi"/>
              <w:b/>
              <w:sz w:val="28"/>
              <w:szCs w:val="28"/>
            </w:rPr>
            <w:t>COURT OF APPEAL FOR BRITISH COLUMBIA</w:t>
          </w:r>
        </w:p>
        <w:p w14:paraId="1693CFB2" w14:textId="02B3B4AA" w:rsidR="000F3594" w:rsidRPr="00D94DD9" w:rsidRDefault="00284488" w:rsidP="00EE6BA5">
          <w:pPr>
            <w:rPr>
              <w:b/>
              <w:sz w:val="32"/>
              <w:szCs w:val="32"/>
            </w:rPr>
          </w:pPr>
          <w:r w:rsidRPr="00D94DD9">
            <w:rPr>
              <w:b/>
              <w:sz w:val="32"/>
              <w:szCs w:val="32"/>
            </w:rPr>
            <w:t xml:space="preserve">Paper </w:t>
          </w:r>
          <w:r w:rsidR="000F3594" w:rsidRPr="00D94DD9">
            <w:rPr>
              <w:b/>
              <w:sz w:val="32"/>
              <w:szCs w:val="32"/>
            </w:rPr>
            <w:t>Filing</w:t>
          </w:r>
        </w:p>
        <w:p w14:paraId="24199839" w14:textId="4F7F1470" w:rsidR="00EE6BA5" w:rsidRPr="00D94DD9" w:rsidRDefault="00513C1D" w:rsidP="00EE6BA5">
          <w:pPr>
            <w:rPr>
              <w:b/>
              <w:sz w:val="32"/>
              <w:szCs w:val="32"/>
            </w:rPr>
          </w:pPr>
          <w:r w:rsidRPr="00D94DD9">
            <w:rPr>
              <w:b/>
              <w:sz w:val="32"/>
              <w:szCs w:val="32"/>
            </w:rPr>
            <w:t>Completion Instruction</w:t>
          </w:r>
          <w:r w:rsidR="000F3594">
            <w:rPr>
              <w:b/>
              <w:sz w:val="32"/>
              <w:szCs w:val="32"/>
            </w:rPr>
            <w:t>s</w:t>
          </w:r>
          <w:r w:rsidR="00EE6BA5" w:rsidRPr="00D94DD9">
            <w:rPr>
              <w:b/>
              <w:sz w:val="32"/>
              <w:szCs w:val="32"/>
            </w:rPr>
            <w:t xml:space="preserve">: </w:t>
          </w:r>
        </w:p>
        <w:p w14:paraId="1B6D6FCD" w14:textId="2748063B" w:rsidR="00EE6BA5" w:rsidRPr="00EE6BA5" w:rsidRDefault="00EE6BA5" w:rsidP="00EE6BA5">
          <w:pPr>
            <w:rPr>
              <w:b/>
              <w:sz w:val="44"/>
              <w:szCs w:val="44"/>
            </w:rPr>
          </w:pPr>
          <w:r w:rsidRPr="00D94DD9">
            <w:rPr>
              <w:b/>
              <w:sz w:val="32"/>
              <w:szCs w:val="32"/>
            </w:rPr>
            <w:t>Application and Response Book Security for Costs - Rule 5</w:t>
          </w:r>
          <w:r w:rsidR="00E92F7F" w:rsidRPr="00D94DD9">
            <w:rPr>
              <w:b/>
              <w:sz w:val="32"/>
              <w:szCs w:val="32"/>
            </w:rPr>
            <w:t>8</w:t>
          </w:r>
        </w:p>
      </w:tc>
    </w:tr>
  </w:tbl>
  <w:p w14:paraId="4AD5445C" w14:textId="14A416EF" w:rsidR="009C6B7F" w:rsidRDefault="00C33AC5" w:rsidP="001D1B55">
    <w:pPr>
      <w:pStyle w:val="Header"/>
    </w:pPr>
    <w:r>
      <w:rPr>
        <w:noProof/>
      </w:rPr>
      <w:pict w14:anchorId="1FFBA9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178783" o:spid="_x0000_s51203" type="#_x0000_t136" style="position:absolute;margin-left:0;margin-top:0;width:543.8pt;height:217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1016"/>
    </w:tblGrid>
    <w:tr w:rsidR="009C6B7F" w14:paraId="3FBAA79E" w14:textId="77777777" w:rsidTr="00D077A2">
      <w:tc>
        <w:tcPr>
          <w:tcW w:w="11690" w:type="dxa"/>
          <w:shd w:val="clear" w:color="auto" w:fill="000000" w:themeFill="text1"/>
        </w:tcPr>
        <w:p w14:paraId="7AAC515F" w14:textId="77777777" w:rsidR="009C6B7F" w:rsidRPr="009762C1" w:rsidRDefault="009C6B7F" w:rsidP="009C6B7F">
          <w:pPr>
            <w:jc w:val="center"/>
            <w:rPr>
              <w:rFonts w:asciiTheme="minorHAnsi" w:hAnsiTheme="minorHAnsi" w:cstheme="minorHAnsi"/>
              <w:b/>
              <w:sz w:val="44"/>
              <w:szCs w:val="44"/>
            </w:rPr>
          </w:pPr>
          <w:r w:rsidRPr="009762C1">
            <w:rPr>
              <w:rFonts w:asciiTheme="minorHAnsi" w:hAnsiTheme="minorHAnsi" w:cstheme="minorHAnsi"/>
              <w:b/>
              <w:sz w:val="44"/>
              <w:szCs w:val="44"/>
            </w:rPr>
            <w:t>COURT OF APPEAL FOR BRITISH COLUMBIA</w:t>
          </w:r>
        </w:p>
      </w:tc>
    </w:tr>
  </w:tbl>
  <w:p w14:paraId="76BD26D8" w14:textId="24570CC4" w:rsidR="009C6B7F" w:rsidRPr="009762C1" w:rsidRDefault="00C33AC5" w:rsidP="009C6B7F">
    <w:r>
      <w:rPr>
        <w:noProof/>
      </w:rPr>
      <w:pict w14:anchorId="02F5A2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178781" o:spid="_x0000_s51201" type="#_x0000_t136" style="position:absolute;margin-left:0;margin-top:0;width:543.8pt;height:217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  <w:p w14:paraId="75F6DB7A" w14:textId="77777777" w:rsidR="009C6B7F" w:rsidRDefault="009C6B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984"/>
    <w:multiLevelType w:val="hybridMultilevel"/>
    <w:tmpl w:val="AFC6DB16"/>
    <w:lvl w:ilvl="0" w:tplc="711E1C9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21E87"/>
    <w:multiLevelType w:val="hybridMultilevel"/>
    <w:tmpl w:val="F670BCBE"/>
    <w:lvl w:ilvl="0" w:tplc="A2DA04D6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E65BC"/>
    <w:multiLevelType w:val="hybridMultilevel"/>
    <w:tmpl w:val="228234DA"/>
    <w:lvl w:ilvl="0" w:tplc="47A4D4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2D03"/>
    <w:multiLevelType w:val="hybridMultilevel"/>
    <w:tmpl w:val="20EEA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16647"/>
    <w:multiLevelType w:val="hybridMultilevel"/>
    <w:tmpl w:val="1F9621DC"/>
    <w:lvl w:ilvl="0" w:tplc="A532E70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2CF56909"/>
    <w:multiLevelType w:val="multilevel"/>
    <w:tmpl w:val="77323BA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2D37B57"/>
    <w:multiLevelType w:val="hybridMultilevel"/>
    <w:tmpl w:val="0D44254E"/>
    <w:lvl w:ilvl="0" w:tplc="BB54325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A1EF7"/>
    <w:multiLevelType w:val="multilevel"/>
    <w:tmpl w:val="5442DAD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6866B09"/>
    <w:multiLevelType w:val="multilevel"/>
    <w:tmpl w:val="C5F4DCC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D9F3AD8"/>
    <w:multiLevelType w:val="hybridMultilevel"/>
    <w:tmpl w:val="7FBE2142"/>
    <w:lvl w:ilvl="0" w:tplc="FDECE34C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B6FAE"/>
    <w:multiLevelType w:val="hybridMultilevel"/>
    <w:tmpl w:val="5F1AC162"/>
    <w:lvl w:ilvl="0" w:tplc="1B8AE42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46BB2F53"/>
    <w:multiLevelType w:val="multilevel"/>
    <w:tmpl w:val="64A6C5DE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C9F3D82"/>
    <w:multiLevelType w:val="multilevel"/>
    <w:tmpl w:val="C6704EE0"/>
    <w:lvl w:ilvl="0">
      <w:start w:val="1"/>
      <w:numFmt w:val="decimal"/>
      <w:lvlText w:val="%1.0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58226D0"/>
    <w:multiLevelType w:val="hybridMultilevel"/>
    <w:tmpl w:val="5720C8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BA067E"/>
    <w:multiLevelType w:val="hybridMultilevel"/>
    <w:tmpl w:val="7052982C"/>
    <w:lvl w:ilvl="0" w:tplc="3B0EF0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A298A"/>
    <w:multiLevelType w:val="hybridMultilevel"/>
    <w:tmpl w:val="9C54C38A"/>
    <w:lvl w:ilvl="0" w:tplc="C99E2B2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32685"/>
    <w:multiLevelType w:val="hybridMultilevel"/>
    <w:tmpl w:val="8070D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92855"/>
    <w:multiLevelType w:val="hybridMultilevel"/>
    <w:tmpl w:val="0D060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C738D"/>
    <w:multiLevelType w:val="hybridMultilevel"/>
    <w:tmpl w:val="48A8D2D4"/>
    <w:lvl w:ilvl="0" w:tplc="7C28AF2C">
      <w:start w:val="1"/>
      <w:numFmt w:val="bullet"/>
      <w:suff w:val="nothing"/>
      <w:lvlText w:val=""/>
      <w:lvlJc w:val="left"/>
      <w:pPr>
        <w:ind w:left="0" w:firstLine="72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7138408C"/>
    <w:multiLevelType w:val="multilevel"/>
    <w:tmpl w:val="D9B81FB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DB55A6E"/>
    <w:multiLevelType w:val="hybridMultilevel"/>
    <w:tmpl w:val="E3BE95D8"/>
    <w:lvl w:ilvl="0" w:tplc="8766D1B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5"/>
  </w:num>
  <w:num w:numId="5">
    <w:abstractNumId w:val="7"/>
  </w:num>
  <w:num w:numId="6">
    <w:abstractNumId w:val="12"/>
  </w:num>
  <w:num w:numId="7">
    <w:abstractNumId w:val="0"/>
  </w:num>
  <w:num w:numId="8">
    <w:abstractNumId w:val="19"/>
  </w:num>
  <w:num w:numId="9">
    <w:abstractNumId w:val="11"/>
  </w:num>
  <w:num w:numId="10">
    <w:abstractNumId w:val="1"/>
  </w:num>
  <w:num w:numId="11">
    <w:abstractNumId w:val="2"/>
  </w:num>
  <w:num w:numId="12">
    <w:abstractNumId w:val="18"/>
  </w:num>
  <w:num w:numId="13">
    <w:abstractNumId w:val="4"/>
  </w:num>
  <w:num w:numId="14">
    <w:abstractNumId w:val="14"/>
  </w:num>
  <w:num w:numId="15">
    <w:abstractNumId w:val="17"/>
  </w:num>
  <w:num w:numId="16">
    <w:abstractNumId w:val="10"/>
  </w:num>
  <w:num w:numId="17">
    <w:abstractNumId w:val="15"/>
  </w:num>
  <w:num w:numId="18">
    <w:abstractNumId w:val="6"/>
  </w:num>
  <w:num w:numId="19">
    <w:abstractNumId w:val="20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trackRevisions/>
  <w:defaultTabStop w:val="720"/>
  <w:characterSpacingControl w:val="doNotCompress"/>
  <w:hdrShapeDefaults>
    <o:shapedefaults v:ext="edit" spidmax="51204"/>
    <o:shapelayout v:ext="edit">
      <o:idmap v:ext="edit" data="5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7F"/>
    <w:rsid w:val="00004A8A"/>
    <w:rsid w:val="00012AAC"/>
    <w:rsid w:val="00015CF7"/>
    <w:rsid w:val="00024975"/>
    <w:rsid w:val="00025432"/>
    <w:rsid w:val="000528A7"/>
    <w:rsid w:val="00074CA7"/>
    <w:rsid w:val="00075E3F"/>
    <w:rsid w:val="000809DE"/>
    <w:rsid w:val="00082B2F"/>
    <w:rsid w:val="000927A0"/>
    <w:rsid w:val="00092D21"/>
    <w:rsid w:val="00093CA9"/>
    <w:rsid w:val="00095ABA"/>
    <w:rsid w:val="000977B3"/>
    <w:rsid w:val="000A148F"/>
    <w:rsid w:val="000B0496"/>
    <w:rsid w:val="000B0AE4"/>
    <w:rsid w:val="000D56D6"/>
    <w:rsid w:val="000E794C"/>
    <w:rsid w:val="000E7CA9"/>
    <w:rsid w:val="000F25F0"/>
    <w:rsid w:val="000F262F"/>
    <w:rsid w:val="000F3594"/>
    <w:rsid w:val="0011292D"/>
    <w:rsid w:val="00117BA3"/>
    <w:rsid w:val="00120901"/>
    <w:rsid w:val="001373AD"/>
    <w:rsid w:val="0015621F"/>
    <w:rsid w:val="001677BA"/>
    <w:rsid w:val="00174F42"/>
    <w:rsid w:val="00176CA2"/>
    <w:rsid w:val="00185D7E"/>
    <w:rsid w:val="001B73C7"/>
    <w:rsid w:val="001C7640"/>
    <w:rsid w:val="001D1B55"/>
    <w:rsid w:val="002048D4"/>
    <w:rsid w:val="0020537A"/>
    <w:rsid w:val="00216AB4"/>
    <w:rsid w:val="00236254"/>
    <w:rsid w:val="00240595"/>
    <w:rsid w:val="00256F13"/>
    <w:rsid w:val="0027685F"/>
    <w:rsid w:val="00282FF7"/>
    <w:rsid w:val="00284488"/>
    <w:rsid w:val="002A2BB9"/>
    <w:rsid w:val="002C245F"/>
    <w:rsid w:val="002C5B40"/>
    <w:rsid w:val="002D40AA"/>
    <w:rsid w:val="002D580A"/>
    <w:rsid w:val="002E0417"/>
    <w:rsid w:val="002E7142"/>
    <w:rsid w:val="002F092C"/>
    <w:rsid w:val="002F4AF0"/>
    <w:rsid w:val="002F5F75"/>
    <w:rsid w:val="002F76D7"/>
    <w:rsid w:val="0033057D"/>
    <w:rsid w:val="00335965"/>
    <w:rsid w:val="00336471"/>
    <w:rsid w:val="00336710"/>
    <w:rsid w:val="00336803"/>
    <w:rsid w:val="00356EF5"/>
    <w:rsid w:val="00370907"/>
    <w:rsid w:val="00376A80"/>
    <w:rsid w:val="00383734"/>
    <w:rsid w:val="003922DC"/>
    <w:rsid w:val="003925B0"/>
    <w:rsid w:val="003A15FD"/>
    <w:rsid w:val="003B0331"/>
    <w:rsid w:val="003B132E"/>
    <w:rsid w:val="003C0015"/>
    <w:rsid w:val="003C6AB6"/>
    <w:rsid w:val="003D3215"/>
    <w:rsid w:val="003D4532"/>
    <w:rsid w:val="003E0FBD"/>
    <w:rsid w:val="00413210"/>
    <w:rsid w:val="00414001"/>
    <w:rsid w:val="00430012"/>
    <w:rsid w:val="0043007C"/>
    <w:rsid w:val="0044678F"/>
    <w:rsid w:val="00446914"/>
    <w:rsid w:val="00480EB6"/>
    <w:rsid w:val="00492C18"/>
    <w:rsid w:val="00493DC7"/>
    <w:rsid w:val="00495BEC"/>
    <w:rsid w:val="004969AE"/>
    <w:rsid w:val="004C28B9"/>
    <w:rsid w:val="004D1C0C"/>
    <w:rsid w:val="004D239F"/>
    <w:rsid w:val="004D45AF"/>
    <w:rsid w:val="00510CCF"/>
    <w:rsid w:val="00513C1D"/>
    <w:rsid w:val="00514851"/>
    <w:rsid w:val="005273CD"/>
    <w:rsid w:val="00541B58"/>
    <w:rsid w:val="00570B58"/>
    <w:rsid w:val="00575F29"/>
    <w:rsid w:val="00576256"/>
    <w:rsid w:val="005818D2"/>
    <w:rsid w:val="0058286D"/>
    <w:rsid w:val="0058459F"/>
    <w:rsid w:val="00587358"/>
    <w:rsid w:val="00592865"/>
    <w:rsid w:val="005A38D2"/>
    <w:rsid w:val="005B192E"/>
    <w:rsid w:val="005B45D9"/>
    <w:rsid w:val="005B460C"/>
    <w:rsid w:val="005C09AD"/>
    <w:rsid w:val="005D6387"/>
    <w:rsid w:val="005E2868"/>
    <w:rsid w:val="0060256C"/>
    <w:rsid w:val="00610D1F"/>
    <w:rsid w:val="006213FE"/>
    <w:rsid w:val="006367CB"/>
    <w:rsid w:val="00637429"/>
    <w:rsid w:val="006417FC"/>
    <w:rsid w:val="006507BF"/>
    <w:rsid w:val="00671A78"/>
    <w:rsid w:val="00676817"/>
    <w:rsid w:val="00676B6E"/>
    <w:rsid w:val="00676F5A"/>
    <w:rsid w:val="00681119"/>
    <w:rsid w:val="006B34E0"/>
    <w:rsid w:val="006C6ED1"/>
    <w:rsid w:val="00704058"/>
    <w:rsid w:val="007055A1"/>
    <w:rsid w:val="007110A4"/>
    <w:rsid w:val="00713EE9"/>
    <w:rsid w:val="00733195"/>
    <w:rsid w:val="0073446B"/>
    <w:rsid w:val="007413E5"/>
    <w:rsid w:val="00743853"/>
    <w:rsid w:val="007455C3"/>
    <w:rsid w:val="00756975"/>
    <w:rsid w:val="00770085"/>
    <w:rsid w:val="0077624D"/>
    <w:rsid w:val="00785481"/>
    <w:rsid w:val="007878B7"/>
    <w:rsid w:val="00790800"/>
    <w:rsid w:val="0079370C"/>
    <w:rsid w:val="00797942"/>
    <w:rsid w:val="007A333D"/>
    <w:rsid w:val="007B7B03"/>
    <w:rsid w:val="007C2169"/>
    <w:rsid w:val="007D115D"/>
    <w:rsid w:val="007E086C"/>
    <w:rsid w:val="007F082A"/>
    <w:rsid w:val="007F0DFC"/>
    <w:rsid w:val="007F1366"/>
    <w:rsid w:val="007F5AD7"/>
    <w:rsid w:val="00811405"/>
    <w:rsid w:val="00811C54"/>
    <w:rsid w:val="00812120"/>
    <w:rsid w:val="0081316D"/>
    <w:rsid w:val="00815411"/>
    <w:rsid w:val="008271B4"/>
    <w:rsid w:val="008321B5"/>
    <w:rsid w:val="008403C6"/>
    <w:rsid w:val="00853C4A"/>
    <w:rsid w:val="0085587C"/>
    <w:rsid w:val="00866CFF"/>
    <w:rsid w:val="008714AE"/>
    <w:rsid w:val="008731CC"/>
    <w:rsid w:val="008742F9"/>
    <w:rsid w:val="00874499"/>
    <w:rsid w:val="00877DBF"/>
    <w:rsid w:val="00885E11"/>
    <w:rsid w:val="00891821"/>
    <w:rsid w:val="008A25D8"/>
    <w:rsid w:val="008A4F03"/>
    <w:rsid w:val="008D3476"/>
    <w:rsid w:val="008D4BD1"/>
    <w:rsid w:val="008E7E1D"/>
    <w:rsid w:val="008F3F41"/>
    <w:rsid w:val="008F6EC3"/>
    <w:rsid w:val="00901DBB"/>
    <w:rsid w:val="00902AEC"/>
    <w:rsid w:val="00912850"/>
    <w:rsid w:val="00917642"/>
    <w:rsid w:val="0091782D"/>
    <w:rsid w:val="00921955"/>
    <w:rsid w:val="00923CAE"/>
    <w:rsid w:val="00927FEB"/>
    <w:rsid w:val="009368E1"/>
    <w:rsid w:val="009528D2"/>
    <w:rsid w:val="00955EE6"/>
    <w:rsid w:val="00960F03"/>
    <w:rsid w:val="009727BB"/>
    <w:rsid w:val="00980743"/>
    <w:rsid w:val="00980BB5"/>
    <w:rsid w:val="00997D2E"/>
    <w:rsid w:val="009B3FCC"/>
    <w:rsid w:val="009B6172"/>
    <w:rsid w:val="009B71FB"/>
    <w:rsid w:val="009C3A4E"/>
    <w:rsid w:val="009C6B7F"/>
    <w:rsid w:val="009C7C87"/>
    <w:rsid w:val="009D7414"/>
    <w:rsid w:val="009F5566"/>
    <w:rsid w:val="009F68F6"/>
    <w:rsid w:val="009F773A"/>
    <w:rsid w:val="00A12D79"/>
    <w:rsid w:val="00A159B4"/>
    <w:rsid w:val="00A24205"/>
    <w:rsid w:val="00A41E49"/>
    <w:rsid w:val="00A477F1"/>
    <w:rsid w:val="00A52BCB"/>
    <w:rsid w:val="00A5324E"/>
    <w:rsid w:val="00A55C2C"/>
    <w:rsid w:val="00A73305"/>
    <w:rsid w:val="00A8037F"/>
    <w:rsid w:val="00A80854"/>
    <w:rsid w:val="00AA501B"/>
    <w:rsid w:val="00AB7642"/>
    <w:rsid w:val="00AD2C05"/>
    <w:rsid w:val="00AD57C4"/>
    <w:rsid w:val="00AE4F61"/>
    <w:rsid w:val="00AF57EA"/>
    <w:rsid w:val="00B12419"/>
    <w:rsid w:val="00B33470"/>
    <w:rsid w:val="00B3770D"/>
    <w:rsid w:val="00B44E3F"/>
    <w:rsid w:val="00B47DD1"/>
    <w:rsid w:val="00B55703"/>
    <w:rsid w:val="00B6628A"/>
    <w:rsid w:val="00B819D5"/>
    <w:rsid w:val="00B82002"/>
    <w:rsid w:val="00BA5541"/>
    <w:rsid w:val="00BA6636"/>
    <w:rsid w:val="00BB0B00"/>
    <w:rsid w:val="00BB5DB9"/>
    <w:rsid w:val="00BF32BE"/>
    <w:rsid w:val="00BF7B7D"/>
    <w:rsid w:val="00C066AD"/>
    <w:rsid w:val="00C17CA2"/>
    <w:rsid w:val="00C23D3B"/>
    <w:rsid w:val="00C25960"/>
    <w:rsid w:val="00C30C23"/>
    <w:rsid w:val="00C33AC5"/>
    <w:rsid w:val="00C439BC"/>
    <w:rsid w:val="00C44AA8"/>
    <w:rsid w:val="00C472F4"/>
    <w:rsid w:val="00C517D8"/>
    <w:rsid w:val="00C527D1"/>
    <w:rsid w:val="00C643B7"/>
    <w:rsid w:val="00C748BA"/>
    <w:rsid w:val="00C7560F"/>
    <w:rsid w:val="00C77FEF"/>
    <w:rsid w:val="00C84598"/>
    <w:rsid w:val="00CC0190"/>
    <w:rsid w:val="00CC1135"/>
    <w:rsid w:val="00CD4D52"/>
    <w:rsid w:val="00CD4E93"/>
    <w:rsid w:val="00CE3F7F"/>
    <w:rsid w:val="00CE643D"/>
    <w:rsid w:val="00CE74B0"/>
    <w:rsid w:val="00CF56CC"/>
    <w:rsid w:val="00D065A8"/>
    <w:rsid w:val="00D128F9"/>
    <w:rsid w:val="00D130B1"/>
    <w:rsid w:val="00D15075"/>
    <w:rsid w:val="00D22216"/>
    <w:rsid w:val="00D233EB"/>
    <w:rsid w:val="00D605E5"/>
    <w:rsid w:val="00D7113A"/>
    <w:rsid w:val="00D83306"/>
    <w:rsid w:val="00D94DD9"/>
    <w:rsid w:val="00D96D6C"/>
    <w:rsid w:val="00DA5D3B"/>
    <w:rsid w:val="00DC1372"/>
    <w:rsid w:val="00DC2253"/>
    <w:rsid w:val="00DC28AC"/>
    <w:rsid w:val="00DD31D3"/>
    <w:rsid w:val="00DD513D"/>
    <w:rsid w:val="00DF258B"/>
    <w:rsid w:val="00DF2F2B"/>
    <w:rsid w:val="00E01CA1"/>
    <w:rsid w:val="00E13F95"/>
    <w:rsid w:val="00E14BA4"/>
    <w:rsid w:val="00E22DC5"/>
    <w:rsid w:val="00E45756"/>
    <w:rsid w:val="00E64257"/>
    <w:rsid w:val="00E67F1D"/>
    <w:rsid w:val="00E77E01"/>
    <w:rsid w:val="00E850DC"/>
    <w:rsid w:val="00E92F7F"/>
    <w:rsid w:val="00EA1549"/>
    <w:rsid w:val="00EA2384"/>
    <w:rsid w:val="00EA6463"/>
    <w:rsid w:val="00EB15BE"/>
    <w:rsid w:val="00EC33A8"/>
    <w:rsid w:val="00EC7354"/>
    <w:rsid w:val="00EC7B27"/>
    <w:rsid w:val="00ED0980"/>
    <w:rsid w:val="00EE68E9"/>
    <w:rsid w:val="00EE6BA5"/>
    <w:rsid w:val="00EE7EF3"/>
    <w:rsid w:val="00EF5130"/>
    <w:rsid w:val="00F04E44"/>
    <w:rsid w:val="00F12984"/>
    <w:rsid w:val="00F2423F"/>
    <w:rsid w:val="00F305F4"/>
    <w:rsid w:val="00F3276A"/>
    <w:rsid w:val="00F40C72"/>
    <w:rsid w:val="00F640E2"/>
    <w:rsid w:val="00F705AC"/>
    <w:rsid w:val="00F9004E"/>
    <w:rsid w:val="00F90279"/>
    <w:rsid w:val="00F93356"/>
    <w:rsid w:val="00F96255"/>
    <w:rsid w:val="00F97D0B"/>
    <w:rsid w:val="00FB6F38"/>
    <w:rsid w:val="00FC66F3"/>
    <w:rsid w:val="00FE4611"/>
    <w:rsid w:val="00FE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4"/>
    <o:shapelayout v:ext="edit">
      <o:idmap v:ext="edit" data="1"/>
    </o:shapelayout>
  </w:shapeDefaults>
  <w:decimalSymbol w:val="."/>
  <w:listSeparator w:val=","/>
  <w14:docId w14:val="0A4E4086"/>
  <w15:docId w15:val="{6F4BCA05-E789-4D35-B823-92951880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92C"/>
    <w:pPr>
      <w:keepNext/>
      <w:keepLines/>
      <w:spacing w:before="480"/>
      <w:outlineLvl w:val="0"/>
    </w:pPr>
    <w:rPr>
      <w:rFonts w:eastAsiaTheme="majorEastAsia" w:cstheme="majorBidi"/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2C"/>
    <w:pPr>
      <w:keepNext/>
      <w:keepLines/>
      <w:spacing w:before="200"/>
      <w:outlineLvl w:val="1"/>
    </w:pPr>
    <w:rPr>
      <w:rFonts w:eastAsiaTheme="majorEastAsia" w:cstheme="majorBidi"/>
      <w:b/>
      <w:bCs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865"/>
    <w:pPr>
      <w:keepNext/>
      <w:keepLines/>
      <w:spacing w:before="200"/>
      <w:outlineLvl w:val="2"/>
    </w:pPr>
    <w:rPr>
      <w:rFonts w:eastAsiaTheme="majorEastAsia" w:cstheme="majorBidi"/>
      <w:b/>
      <w:bCs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E93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E93"/>
    <w:rPr>
      <w:rFonts w:ascii="Arial" w:hAnsi="Arial"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9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next w:val="Normal"/>
    <w:rsid w:val="00CD4E93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  <w:lang w:val="en-US"/>
    </w:rPr>
  </w:style>
  <w:style w:type="paragraph" w:customStyle="1" w:styleId="SubtitleCover">
    <w:name w:val="Subtitle Cover"/>
    <w:basedOn w:val="Normal"/>
    <w:next w:val="Normal"/>
    <w:rsid w:val="00CD4E93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 w:cs="Times New Roman"/>
      <w:spacing w:val="-15"/>
      <w:kern w:val="28"/>
      <w:sz w:val="44"/>
      <w:szCs w:val="20"/>
      <w:lang w:val="en-US"/>
    </w:rPr>
  </w:style>
  <w:style w:type="character" w:styleId="PageNumber">
    <w:name w:val="page number"/>
    <w:rsid w:val="00075E3F"/>
    <w:rPr>
      <w:b/>
    </w:rPr>
  </w:style>
  <w:style w:type="paragraph" w:customStyle="1" w:styleId="PartLabel">
    <w:name w:val="Part Label"/>
    <w:basedOn w:val="Normal"/>
    <w:next w:val="Normal"/>
    <w:rsid w:val="00075E3F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eastAsia="Times New Roman" w:hAnsi="Arial Black" w:cs="Times New Roman"/>
      <w:color w:val="FFFFFF"/>
      <w:sz w:val="196"/>
      <w:szCs w:val="20"/>
      <w:lang w:val="en-US"/>
    </w:rPr>
  </w:style>
  <w:style w:type="paragraph" w:customStyle="1" w:styleId="PartTitle">
    <w:name w:val="Part Title"/>
    <w:basedOn w:val="Normal"/>
    <w:next w:val="PartLabel"/>
    <w:rsid w:val="00075E3F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eastAsia="Times New Roman" w:hAnsi="Arial Black" w:cs="Times New Roman"/>
      <w:spacing w:val="-50"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092C"/>
    <w:rPr>
      <w:rFonts w:ascii="Arial" w:eastAsiaTheme="majorEastAsia" w:hAnsi="Arial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092C"/>
    <w:rPr>
      <w:rFonts w:ascii="Arial" w:eastAsiaTheme="majorEastAsia" w:hAnsi="Arial" w:cstheme="majorBidi"/>
      <w:b/>
      <w:bCs/>
      <w:color w:val="548DD4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865"/>
    <w:rPr>
      <w:rFonts w:ascii="Arial" w:eastAsiaTheme="majorEastAsia" w:hAnsi="Arial" w:cstheme="majorBidi"/>
      <w:b/>
      <w:bCs/>
      <w:color w:val="943634" w:themeColor="accent2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216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2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16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C216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C21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7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C77F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77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FEF"/>
    <w:pPr>
      <w:spacing w:after="240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FEF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8D2"/>
    <w:pPr>
      <w:ind w:left="720"/>
      <w:contextualSpacing/>
    </w:pPr>
  </w:style>
  <w:style w:type="paragraph" w:customStyle="1" w:styleId="Default">
    <w:name w:val="Default"/>
    <w:rsid w:val="00570B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F7F"/>
    <w:pPr>
      <w:spacing w:after="0"/>
    </w:pPr>
    <w:rPr>
      <w:rFonts w:eastAsiaTheme="minorHAns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F7F"/>
    <w:rPr>
      <w:rFonts w:ascii="Arial" w:eastAsia="Times New Roman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a.practicallaw.thomsonreuters.com/9-621-2336?transitionType=Default&amp;contextData=(sc.Default)&amp;firstPage=true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ssmiley\AppData\Local\Microsoft\Windows\Temporary%20Internet%20Files\Content.Outlook\EEXDH06C\www.bccourts.ca\Court_of_Appeal\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A\CA%20Shared\Manuals\Templates\policy_and_procedures_manua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BA380-5B1F-48F8-9CFD-7F3AD2EF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policy_and_procedures_manual_template.dotx</Template>
  <TotalTime>0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Completion Instructions Checklists: Appeal Factums and Replies</vt:lpstr>
    </vt:vector>
  </TitlesOfParts>
  <Company>Superior Courts Judiciary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Completion Instructions Checklists: Appeal Factums and Replies</dc:title>
  <dc:creator>Gergich, Christine</dc:creator>
  <cp:lastModifiedBy>Gergich, Christine</cp:lastModifiedBy>
  <cp:revision>2</cp:revision>
  <cp:lastPrinted>2019-12-09T16:48:00Z</cp:lastPrinted>
  <dcterms:created xsi:type="dcterms:W3CDTF">2022-05-06T21:19:00Z</dcterms:created>
  <dcterms:modified xsi:type="dcterms:W3CDTF">2022-05-06T21:19:00Z</dcterms:modified>
</cp:coreProperties>
</file>