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2CF4" w14:textId="6027AC0C" w:rsidR="00F40C72" w:rsidRPr="008725A9" w:rsidRDefault="00F40C72" w:rsidP="00F40C72">
      <w:pPr>
        <w:rPr>
          <w:i/>
          <w:sz w:val="28"/>
          <w:szCs w:val="28"/>
        </w:rPr>
      </w:pPr>
      <w:bookmarkStart w:id="0" w:name="_Toc26534634"/>
      <w:r>
        <w:rPr>
          <w:i/>
          <w:szCs w:val="24"/>
        </w:rPr>
        <w:t xml:space="preserve">These application </w:t>
      </w:r>
      <w:r w:rsidRPr="008725A9">
        <w:rPr>
          <w:i/>
          <w:szCs w:val="24"/>
        </w:rPr>
        <w:t xml:space="preserve">and response books contain copies of </w:t>
      </w:r>
      <w:r w:rsidR="00236254">
        <w:rPr>
          <w:i/>
          <w:szCs w:val="24"/>
        </w:rPr>
        <w:t xml:space="preserve">a brief written argument and </w:t>
      </w:r>
      <w:r w:rsidRPr="008725A9">
        <w:rPr>
          <w:i/>
          <w:szCs w:val="24"/>
        </w:rPr>
        <w:t>th</w:t>
      </w:r>
      <w:r>
        <w:rPr>
          <w:i/>
          <w:szCs w:val="24"/>
        </w:rPr>
        <w:t>e materials needed to decide an</w:t>
      </w:r>
      <w:r w:rsidRPr="008725A9">
        <w:rPr>
          <w:i/>
          <w:szCs w:val="24"/>
        </w:rPr>
        <w:t xml:space="preserve"> application</w:t>
      </w:r>
      <w:r>
        <w:rPr>
          <w:i/>
          <w:szCs w:val="24"/>
        </w:rPr>
        <w:t xml:space="preserve"> </w:t>
      </w:r>
      <w:r w:rsidR="00E64257">
        <w:rPr>
          <w:i/>
          <w:szCs w:val="24"/>
        </w:rPr>
        <w:t xml:space="preserve">to pay into court </w:t>
      </w:r>
      <w:r w:rsidR="00236254">
        <w:rPr>
          <w:i/>
          <w:szCs w:val="24"/>
        </w:rPr>
        <w:t xml:space="preserve">(1) </w:t>
      </w:r>
      <w:r w:rsidR="00E64257">
        <w:rPr>
          <w:i/>
          <w:szCs w:val="24"/>
        </w:rPr>
        <w:t xml:space="preserve">security for costs of the appeal and/or </w:t>
      </w:r>
      <w:r w:rsidR="00236254">
        <w:rPr>
          <w:i/>
          <w:szCs w:val="24"/>
        </w:rPr>
        <w:t xml:space="preserve">(2) </w:t>
      </w:r>
      <w:r w:rsidR="00E64257">
        <w:rPr>
          <w:i/>
          <w:szCs w:val="24"/>
        </w:rPr>
        <w:t xml:space="preserve">costs of proceedings in the court appealed from and/or </w:t>
      </w:r>
      <w:r w:rsidR="00236254">
        <w:rPr>
          <w:i/>
          <w:szCs w:val="24"/>
        </w:rPr>
        <w:t xml:space="preserve">(3) </w:t>
      </w:r>
      <w:r w:rsidR="00E64257">
        <w:rPr>
          <w:i/>
          <w:szCs w:val="24"/>
        </w:rPr>
        <w:t xml:space="preserve">an amount under the order being appealed. </w:t>
      </w:r>
      <w:r>
        <w:rPr>
          <w:i/>
          <w:sz w:val="28"/>
          <w:szCs w:val="28"/>
        </w:rPr>
        <w:t xml:space="preserve"> </w:t>
      </w:r>
    </w:p>
    <w:p w14:paraId="3DF5ECC1" w14:textId="28929AE8" w:rsidR="00C77FEF" w:rsidRDefault="005E2C40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DD31D3">
        <w:t xml:space="preserve">Application </w:t>
      </w:r>
      <w:r w:rsidR="001D1B55">
        <w:t xml:space="preserve">and Response </w:t>
      </w:r>
      <w:r w:rsidR="00DD31D3">
        <w:t xml:space="preserve">Book </w:t>
      </w:r>
      <w:r w:rsidR="00C77FEF" w:rsidRPr="00C77FEF">
        <w:t>Content Requirements</w:t>
      </w:r>
      <w:bookmarkEnd w:id="1"/>
      <w:bookmarkEnd w:id="2"/>
    </w:p>
    <w:p w14:paraId="14E02CC9" w14:textId="1B4D8D47" w:rsidR="009528D2" w:rsidRDefault="005E2C40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r w:rsidR="00CE3F7F">
        <w:t>Application Books</w:t>
      </w:r>
      <w:bookmarkEnd w:id="3"/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3"/>
        <w:gridCol w:w="6844"/>
        <w:gridCol w:w="1353"/>
      </w:tblGrid>
      <w:tr w:rsidR="00811C54" w:rsidRPr="00C77FEF" w14:paraId="337FF830" w14:textId="77777777" w:rsidTr="00806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02589BE" w14:textId="77777777" w:rsidR="00811C54" w:rsidRPr="00C77FEF" w:rsidRDefault="00811C54" w:rsidP="00607988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44" w:type="dxa"/>
          </w:tcPr>
          <w:p w14:paraId="6B223635" w14:textId="77777777" w:rsidR="00811C54" w:rsidRPr="00C77FEF" w:rsidRDefault="00811C54" w:rsidP="0060798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1A867695" w14:textId="77777777" w:rsidR="00811C54" w:rsidRPr="00C77FEF" w:rsidRDefault="00811C54" w:rsidP="0060798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6C1290" w:rsidRPr="00C77FEF" w14:paraId="5068B285" w14:textId="77777777" w:rsidTr="0080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84A1C1C" w14:textId="43E5D192" w:rsidR="006C1290" w:rsidRDefault="006C1290" w:rsidP="00607988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44" w:type="dxa"/>
          </w:tcPr>
          <w:p w14:paraId="739FDA3F" w14:textId="03C39131" w:rsidR="00806B63" w:rsidRDefault="00806B63" w:rsidP="00607988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2E254DBE" w14:textId="4F04760C" w:rsidR="006C1290" w:rsidRDefault="00BD514F" w:rsidP="00607988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Yo</w:t>
            </w:r>
            <w:r w:rsidR="00806B63">
              <w:rPr>
                <w:rFonts w:eastAsia="Times New Roman"/>
                <w:sz w:val="22"/>
              </w:rPr>
              <w:t>u</w:t>
            </w:r>
            <w:r>
              <w:rPr>
                <w:rFonts w:eastAsia="Times New Roman"/>
                <w:sz w:val="22"/>
              </w:rPr>
              <w:t xml:space="preserve"> may c</w:t>
            </w:r>
            <w:r w:rsidR="005E2C40">
              <w:rPr>
                <w:rFonts w:eastAsia="Times New Roman"/>
                <w:sz w:val="22"/>
              </w:rPr>
              <w:t xml:space="preserve">reate cover page using this </w:t>
            </w:r>
            <w:r w:rsidR="00806B63">
              <w:rPr>
                <w:rFonts w:eastAsia="Times New Roman"/>
                <w:sz w:val="22"/>
                <w:highlight w:val="yellow"/>
              </w:rPr>
              <w:t>Word</w:t>
            </w:r>
            <w:r w:rsidR="005E2C40"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 w:rsidR="005E2C40">
              <w:rPr>
                <w:rFonts w:eastAsia="Times New Roman"/>
                <w:sz w:val="22"/>
              </w:rPr>
              <w:t>.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68243741" w14:textId="77777777" w:rsidR="006C1290" w:rsidRDefault="006C1290" w:rsidP="0060798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6C1290" w:rsidRPr="00C77FEF" w14:paraId="03EB1804" w14:textId="77777777" w:rsidTr="0080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6089D54" w14:textId="79318F5C" w:rsidR="006C1290" w:rsidRDefault="00806B63" w:rsidP="00607988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6844" w:type="dxa"/>
          </w:tcPr>
          <w:p w14:paraId="2388965B" w14:textId="4D969DE9" w:rsidR="006C1290" w:rsidRDefault="005E2C40" w:rsidP="00607988">
            <w:pPr>
              <w:spacing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9FCD7AE" w14:textId="77777777" w:rsidR="006C1290" w:rsidRDefault="006C1290" w:rsidP="00607988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811C54" w:rsidRPr="00C77FEF" w14:paraId="15D0C2C1" w14:textId="77777777" w:rsidTr="0080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F611CE8" w14:textId="4B11DA91" w:rsidR="00811C54" w:rsidRPr="0060256C" w:rsidRDefault="006C1290" w:rsidP="00607988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</w:t>
            </w:r>
            <w:r w:rsidR="00811C54">
              <w:rPr>
                <w:rFonts w:eastAsia="Times New Roman"/>
                <w:sz w:val="22"/>
              </w:rPr>
              <w:t>Reasons for Judgment</w:t>
            </w:r>
          </w:p>
        </w:tc>
        <w:tc>
          <w:tcPr>
            <w:tcW w:w="6844" w:type="dxa"/>
          </w:tcPr>
          <w:p w14:paraId="5B9ED775" w14:textId="77777777" w:rsidR="00811C54" w:rsidRPr="005B460C" w:rsidRDefault="00811C54" w:rsidP="00607988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Include a copy of the reasons for judgment you are seeking to appeal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7BC81E9" w14:textId="77777777" w:rsidR="00811C54" w:rsidRPr="00C77FEF" w:rsidRDefault="00811C54" w:rsidP="0060798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811C54" w:rsidRPr="00C77FEF" w14:paraId="7062E0F7" w14:textId="77777777" w:rsidTr="0080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4CC2A60" w14:textId="1F0A7639" w:rsidR="00811C54" w:rsidRDefault="006C1290" w:rsidP="00607988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="00811C54">
              <w:rPr>
                <w:rFonts w:eastAsia="Times New Roman"/>
                <w:sz w:val="22"/>
              </w:rPr>
              <w:t>Order</w:t>
            </w:r>
          </w:p>
        </w:tc>
        <w:tc>
          <w:tcPr>
            <w:tcW w:w="6844" w:type="dxa"/>
          </w:tcPr>
          <w:p w14:paraId="27826A8F" w14:textId="4BDA2A7D" w:rsidR="00811C54" w:rsidRPr="005B460C" w:rsidRDefault="00811C54" w:rsidP="00607988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Include the entered order, if available, or the form of order agreed to by counsel </w:t>
            </w:r>
            <w:r w:rsidR="000E7828">
              <w:rPr>
                <w:rFonts w:eastAsia="Times New Roman"/>
                <w:sz w:val="22"/>
              </w:rPr>
              <w:t>or parties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7854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13EC6F1" w14:textId="77777777" w:rsidR="00811C54" w:rsidRDefault="00811C54" w:rsidP="00607988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811C54" w:rsidRPr="00C77FEF" w14:paraId="51119875" w14:textId="77777777" w:rsidTr="0080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C5D66A2" w14:textId="2FB7B7D5" w:rsidR="00811C54" w:rsidRPr="00C77FEF" w:rsidRDefault="006C1290" w:rsidP="00607988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Part 3: </w:t>
            </w:r>
            <w:r w:rsidR="00811C54">
              <w:rPr>
                <w:rFonts w:eastAsia="Times New Roman"/>
                <w:sz w:val="22"/>
                <w:lang w:val="en-US"/>
              </w:rPr>
              <w:t>Evidence and Exhibits</w:t>
            </w:r>
            <w:r w:rsidR="00806B63">
              <w:rPr>
                <w:rFonts w:eastAsia="Times New Roman"/>
                <w:sz w:val="22"/>
                <w:lang w:val="en-US"/>
              </w:rPr>
              <w:t xml:space="preserve"> or Affidavits</w:t>
            </w:r>
          </w:p>
        </w:tc>
        <w:tc>
          <w:tcPr>
            <w:tcW w:w="6844" w:type="dxa"/>
          </w:tcPr>
          <w:p w14:paraId="463714EA" w14:textId="6BA6D345" w:rsidR="00811C54" w:rsidRPr="005B460C" w:rsidRDefault="00806B63" w:rsidP="00607988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Include those parts of the evidence, exhibits or affidavits necessary for the application </w:t>
            </w:r>
            <w:r w:rsidR="00811C54">
              <w:rPr>
                <w:rFonts w:eastAsia="Times New Roman"/>
                <w:sz w:val="22"/>
                <w:lang w:val="en-US"/>
              </w:rPr>
              <w:t>Include those parts of the evidence and exhibits that the applicant intends to refer in argument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406686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4A2A3A76" w14:textId="77777777" w:rsidR="00811C54" w:rsidRPr="00C77FEF" w:rsidRDefault="00811C54" w:rsidP="00607988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811C54" w:rsidRPr="00C77FEF" w14:paraId="1DB2BA32" w14:textId="77777777" w:rsidTr="00806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84F4360" w14:textId="58F072D3" w:rsidR="00811C54" w:rsidRDefault="006C1290" w:rsidP="00607988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5: </w:t>
            </w:r>
            <w:r w:rsidR="00811C54">
              <w:rPr>
                <w:rFonts w:eastAsia="Times New Roman"/>
                <w:sz w:val="22"/>
              </w:rPr>
              <w:t xml:space="preserve"> Written Argument </w:t>
            </w:r>
          </w:p>
        </w:tc>
        <w:tc>
          <w:tcPr>
            <w:tcW w:w="6844" w:type="dxa"/>
          </w:tcPr>
          <w:p w14:paraId="0A7296A6" w14:textId="09318BDA" w:rsidR="00811C54" w:rsidRDefault="005E2C40" w:rsidP="00236254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See content instructions in 2.0. </w:t>
            </w:r>
          </w:p>
          <w:p w14:paraId="13D8AF4A" w14:textId="17C4D6A4" w:rsidR="005E2C40" w:rsidRDefault="005E2C40" w:rsidP="00236254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Maximum 10 pages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990792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3" w:type="dxa"/>
                <w:shd w:val="clear" w:color="auto" w:fill="DBE5F1" w:themeFill="accent1" w:themeFillTint="33"/>
              </w:tcPr>
              <w:p w14:paraId="7AC975A2" w14:textId="0D78513B" w:rsidR="00811C54" w:rsidRDefault="00811C54" w:rsidP="00607988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6C1290" w:rsidRPr="00C77FEF" w14:paraId="572E7DE7" w14:textId="77777777" w:rsidTr="00806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091D3D9" w14:textId="4D9B0697" w:rsidR="006C1290" w:rsidRDefault="006C1290" w:rsidP="00607988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Part 6: Table of Authorities</w:t>
            </w:r>
          </w:p>
        </w:tc>
        <w:tc>
          <w:tcPr>
            <w:tcW w:w="6844" w:type="dxa"/>
          </w:tcPr>
          <w:p w14:paraId="25791423" w14:textId="0CDA00AD" w:rsidR="006C1290" w:rsidRDefault="00806B63" w:rsidP="00236254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015CF7">
              <w:rPr>
                <w:rFonts w:eastAsia="Times New Roman"/>
                <w:sz w:val="22"/>
              </w:rPr>
              <w:t>A table of the authorities, arranged alphabetically</w:t>
            </w:r>
            <w:r>
              <w:rPr>
                <w:rFonts w:eastAsia="Times New Roman"/>
                <w:sz w:val="22"/>
              </w:rPr>
              <w:t xml:space="preserve"> including cases and sections of enactments to be referred in the application book</w:t>
            </w:r>
            <w:r w:rsidRPr="00015CF7"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1353" w:type="dxa"/>
            <w:shd w:val="clear" w:color="auto" w:fill="DBE5F1" w:themeFill="accent1" w:themeFillTint="33"/>
          </w:tcPr>
          <w:p w14:paraId="31063BBD" w14:textId="77777777" w:rsidR="006C1290" w:rsidRDefault="006C1290" w:rsidP="00607988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sz w:val="22"/>
                <w:lang w:val="en-US"/>
              </w:rPr>
            </w:pPr>
          </w:p>
        </w:tc>
      </w:tr>
    </w:tbl>
    <w:p w14:paraId="2F4701CF" w14:textId="1F013272" w:rsidR="00C77FEF" w:rsidRDefault="00C77FEF" w:rsidP="00C77FEF">
      <w:pPr>
        <w:spacing w:after="200" w:line="276" w:lineRule="auto"/>
        <w:rPr>
          <w:rFonts w:eastAsia="Times New Roman" w:cs="Times New Roman"/>
          <w:b/>
          <w:sz w:val="22"/>
        </w:rPr>
      </w:pPr>
    </w:p>
    <w:p w14:paraId="0BF8F1FF" w14:textId="37825C80" w:rsidR="00514851" w:rsidRDefault="005E2C40" w:rsidP="003B49CB">
      <w:pPr>
        <w:pStyle w:val="Heading2"/>
        <w:rPr>
          <w:rFonts w:eastAsia="Times New Roman"/>
        </w:rPr>
      </w:pPr>
      <w:bookmarkStart w:id="4" w:name="_Toc26534630"/>
      <w:r>
        <w:rPr>
          <w:rFonts w:eastAsia="Times New Roman"/>
        </w:rPr>
        <w:t>1</w:t>
      </w:r>
      <w:r w:rsidR="00CE74B0">
        <w:rPr>
          <w:rFonts w:eastAsia="Times New Roman"/>
        </w:rPr>
        <w:t xml:space="preserve">.2 </w:t>
      </w:r>
      <w:r w:rsidR="00514851">
        <w:rPr>
          <w:rFonts w:eastAsia="Times New Roman"/>
        </w:rPr>
        <w:t>Response Books</w:t>
      </w:r>
      <w:bookmarkEnd w:id="4"/>
    </w:p>
    <w:p w14:paraId="50BE0916" w14:textId="77777777" w:rsidR="00E45756" w:rsidRPr="00E45756" w:rsidRDefault="00E45756" w:rsidP="00E45756"/>
    <w:tbl>
      <w:tblPr>
        <w:tblStyle w:val="LightList-Accent1"/>
        <w:tblW w:w="11060" w:type="dxa"/>
        <w:tblLook w:val="04A0" w:firstRow="1" w:lastRow="0" w:firstColumn="1" w:lastColumn="0" w:noHBand="0" w:noVBand="1"/>
      </w:tblPr>
      <w:tblGrid>
        <w:gridCol w:w="2583"/>
        <w:gridCol w:w="7124"/>
        <w:gridCol w:w="1353"/>
      </w:tblGrid>
      <w:tr w:rsidR="00514851" w:rsidRPr="00C77FEF" w14:paraId="397D6AB1" w14:textId="77777777" w:rsidTr="00E64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1F51E3C" w14:textId="77777777" w:rsidR="00514851" w:rsidRPr="00C77FEF" w:rsidRDefault="00514851" w:rsidP="00493DC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125" w:type="dxa"/>
          </w:tcPr>
          <w:p w14:paraId="7395B850" w14:textId="77777777" w:rsidR="00514851" w:rsidRPr="00C77FEF" w:rsidRDefault="00514851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52" w:type="dxa"/>
          </w:tcPr>
          <w:p w14:paraId="51CCD111" w14:textId="77777777" w:rsidR="00514851" w:rsidRPr="00C77FEF" w:rsidRDefault="00514851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6C1290" w:rsidRPr="00C77FEF" w14:paraId="397904B9" w14:textId="77777777" w:rsidTr="00E6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D5BECCD" w14:textId="31842040" w:rsidR="006C1290" w:rsidRDefault="006C1290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7125" w:type="dxa"/>
          </w:tcPr>
          <w:p w14:paraId="1D191C1A" w14:textId="77777777" w:rsidR="00806B63" w:rsidRDefault="00806B63" w:rsidP="00806B63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5A985474" w14:textId="3C3B3489" w:rsidR="006C1290" w:rsidRPr="00877DBF" w:rsidRDefault="00806B63" w:rsidP="00806B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</w:p>
        </w:tc>
        <w:tc>
          <w:tcPr>
            <w:tcW w:w="1352" w:type="dxa"/>
            <w:shd w:val="clear" w:color="auto" w:fill="DBE5F1" w:themeFill="accent1" w:themeFillTint="33"/>
          </w:tcPr>
          <w:p w14:paraId="20ECDA22" w14:textId="77777777" w:rsidR="006C1290" w:rsidRDefault="006C1290" w:rsidP="00493DC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6C1290" w:rsidRPr="00C77FEF" w14:paraId="48C0B84B" w14:textId="77777777" w:rsidTr="00E6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08C1AAC" w14:textId="465B2DA2" w:rsidR="006C1290" w:rsidRDefault="00806B63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</w:p>
        </w:tc>
        <w:tc>
          <w:tcPr>
            <w:tcW w:w="7125" w:type="dxa"/>
          </w:tcPr>
          <w:p w14:paraId="39E7F76D" w14:textId="6F2DD415" w:rsidR="006C1290" w:rsidRPr="00877DBF" w:rsidRDefault="005E2C40" w:rsidP="002F76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tc>
          <w:tcPr>
            <w:tcW w:w="1352" w:type="dxa"/>
            <w:shd w:val="clear" w:color="auto" w:fill="DBE5F1" w:themeFill="accent1" w:themeFillTint="33"/>
          </w:tcPr>
          <w:p w14:paraId="130BDA41" w14:textId="77777777" w:rsidR="006C1290" w:rsidRDefault="006C1290" w:rsidP="00493DC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</w:p>
        </w:tc>
      </w:tr>
      <w:tr w:rsidR="00514851" w:rsidRPr="00C77FEF" w14:paraId="6D158990" w14:textId="77777777" w:rsidTr="00E6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B72E943" w14:textId="25D58C78" w:rsidR="00514851" w:rsidRPr="0060256C" w:rsidRDefault="006C1290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1: </w:t>
            </w:r>
            <w:r w:rsidR="00D128F9">
              <w:rPr>
                <w:rFonts w:eastAsia="Times New Roman"/>
                <w:sz w:val="22"/>
              </w:rPr>
              <w:t>Evidence,</w:t>
            </w:r>
            <w:r w:rsidR="0011292D">
              <w:rPr>
                <w:rFonts w:eastAsia="Times New Roman"/>
                <w:sz w:val="22"/>
              </w:rPr>
              <w:t xml:space="preserve"> Exhibits</w:t>
            </w:r>
            <w:r w:rsidR="00D128F9">
              <w:rPr>
                <w:rFonts w:eastAsia="Times New Roman"/>
                <w:sz w:val="22"/>
              </w:rPr>
              <w:t xml:space="preserve"> or </w:t>
            </w:r>
            <w:r w:rsidR="000F25F0">
              <w:rPr>
                <w:rFonts w:eastAsia="Times New Roman"/>
                <w:sz w:val="22"/>
              </w:rPr>
              <w:t>Affidavits</w:t>
            </w:r>
          </w:p>
        </w:tc>
        <w:tc>
          <w:tcPr>
            <w:tcW w:w="7125" w:type="dxa"/>
          </w:tcPr>
          <w:p w14:paraId="226B6477" w14:textId="3316E9AC" w:rsidR="00514851" w:rsidRPr="00C84598" w:rsidRDefault="0033057D" w:rsidP="002F76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7DBF">
              <w:rPr>
                <w:sz w:val="22"/>
              </w:rPr>
              <w:t>Include evidence, exhibits</w:t>
            </w:r>
            <w:r w:rsidR="00853C4A">
              <w:rPr>
                <w:sz w:val="22"/>
              </w:rPr>
              <w:t>,</w:t>
            </w:r>
            <w:r w:rsidRPr="00877DBF">
              <w:rPr>
                <w:sz w:val="22"/>
              </w:rPr>
              <w:t xml:space="preserve"> or affidavits (if any) relevant to the application</w:t>
            </w:r>
            <w:r w:rsidRPr="00877DBF">
              <w:rPr>
                <w:rFonts w:eastAsia="Times New Roman"/>
                <w:sz w:val="22"/>
              </w:rPr>
              <w:t xml:space="preserve"> and not otherwise included in the application book or in the response book of any other respondent.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277377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2" w:type="dxa"/>
                <w:shd w:val="clear" w:color="auto" w:fill="DBE5F1" w:themeFill="accent1" w:themeFillTint="33"/>
              </w:tcPr>
              <w:p w14:paraId="0CF9FAC2" w14:textId="77777777" w:rsidR="00514851" w:rsidRPr="00C77FEF" w:rsidRDefault="00514851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C17CA2" w:rsidRPr="00C77FEF" w14:paraId="4123248C" w14:textId="77777777" w:rsidTr="00E6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6C04A841" w14:textId="38D9E11B" w:rsidR="00C17CA2" w:rsidRDefault="006C1290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 xml:space="preserve">Part 2: </w:t>
            </w:r>
            <w:r w:rsidR="00C17CA2">
              <w:rPr>
                <w:rFonts w:eastAsia="Times New Roman"/>
                <w:sz w:val="22"/>
              </w:rPr>
              <w:t>Written Argument</w:t>
            </w:r>
          </w:p>
        </w:tc>
        <w:tc>
          <w:tcPr>
            <w:tcW w:w="7125" w:type="dxa"/>
          </w:tcPr>
          <w:p w14:paraId="68B5CC9E" w14:textId="77777777" w:rsidR="005E2C40" w:rsidRDefault="005E2C40" w:rsidP="0081212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See content instructions in 2.0. </w:t>
            </w:r>
          </w:p>
          <w:p w14:paraId="09B7A680" w14:textId="18AE1058" w:rsidR="00C17CA2" w:rsidRPr="00877DBF" w:rsidRDefault="00812120" w:rsidP="0081212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Maximum 5 pages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292867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52" w:type="dxa"/>
                <w:shd w:val="clear" w:color="auto" w:fill="DBE5F1" w:themeFill="accent1" w:themeFillTint="33"/>
              </w:tcPr>
              <w:p w14:paraId="657B2ABB" w14:textId="257A0E0D" w:rsidR="00C17CA2" w:rsidRDefault="00C17CA2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468BA2D2" w14:textId="55EBB3DE" w:rsidR="00980743" w:rsidRDefault="005E2C40" w:rsidP="00336471">
      <w:pPr>
        <w:pStyle w:val="Heading1"/>
        <w:rPr>
          <w:rFonts w:eastAsia="Times New Roman"/>
        </w:rPr>
      </w:pPr>
      <w:bookmarkStart w:id="5" w:name="_Toc26534633"/>
      <w:r>
        <w:rPr>
          <w:rFonts w:eastAsia="Times New Roman"/>
        </w:rPr>
        <w:lastRenderedPageBreak/>
        <w:t>2</w:t>
      </w:r>
      <w:r w:rsidR="00980743">
        <w:rPr>
          <w:rFonts w:eastAsia="Times New Roman"/>
        </w:rPr>
        <w:t xml:space="preserve">.0 Written Argument </w:t>
      </w:r>
      <w:r w:rsidR="00CE74B0">
        <w:rPr>
          <w:rFonts w:eastAsia="Times New Roman"/>
        </w:rPr>
        <w:t>Content Instructions</w:t>
      </w:r>
      <w:bookmarkEnd w:id="5"/>
      <w:r w:rsidR="00CE74B0">
        <w:rPr>
          <w:rFonts w:eastAsia="Times New Roman"/>
        </w:rPr>
        <w:t xml:space="preserve"> </w:t>
      </w:r>
    </w:p>
    <w:p w14:paraId="02420143" w14:textId="6BEEC462" w:rsidR="005E2C40" w:rsidRDefault="00932333" w:rsidP="00AD2C05">
      <w:r w:rsidRPr="00932333">
        <w:rPr>
          <w:rFonts w:eastAsia="Times New Roman"/>
          <w:sz w:val="22"/>
          <w:lang w:val="en-US"/>
        </w:rPr>
        <w:t>Application Book</w:t>
      </w:r>
      <w:r>
        <w:rPr>
          <w:rFonts w:eastAsia="Times New Roman"/>
          <w:b/>
          <w:sz w:val="22"/>
          <w:lang w:val="en-US"/>
        </w:rPr>
        <w:t xml:space="preserve">: </w:t>
      </w:r>
      <w:r w:rsidR="005E2C40" w:rsidRPr="00F15FAE">
        <w:rPr>
          <w:rFonts w:eastAsia="Times New Roman"/>
          <w:b/>
          <w:sz w:val="22"/>
          <w:lang w:val="en-US"/>
        </w:rPr>
        <w:t>Maximum 10 pages</w:t>
      </w:r>
      <w:r w:rsidR="005E2C40">
        <w:rPr>
          <w:rFonts w:eastAsia="Times New Roman"/>
          <w:sz w:val="22"/>
          <w:lang w:val="en-US"/>
        </w:rPr>
        <w:t xml:space="preserve"> </w:t>
      </w:r>
    </w:p>
    <w:p w14:paraId="2EF860F5" w14:textId="41F0D3D8" w:rsidR="005E2C40" w:rsidRDefault="005E2C40" w:rsidP="00AD2C05">
      <w:r w:rsidRPr="00932333">
        <w:rPr>
          <w:rFonts w:eastAsia="Times New Roman"/>
          <w:sz w:val="22"/>
          <w:lang w:val="en-US"/>
        </w:rPr>
        <w:t>Response Book:</w:t>
      </w:r>
      <w:r>
        <w:rPr>
          <w:rFonts w:eastAsia="Times New Roman"/>
          <w:b/>
          <w:sz w:val="22"/>
          <w:lang w:val="en-US"/>
        </w:rPr>
        <w:t xml:space="preserve"> </w:t>
      </w:r>
      <w:r w:rsidRPr="00F15FAE">
        <w:rPr>
          <w:rFonts w:eastAsia="Times New Roman"/>
          <w:b/>
          <w:sz w:val="22"/>
          <w:lang w:val="en-US"/>
        </w:rPr>
        <w:t>Maximum 5 pages</w:t>
      </w:r>
      <w:r>
        <w:rPr>
          <w:rFonts w:eastAsia="Times New Roman"/>
          <w:sz w:val="22"/>
          <w:lang w:val="en-US"/>
        </w:rPr>
        <w:t xml:space="preserve"> </w:t>
      </w:r>
    </w:p>
    <w:p w14:paraId="75D09A38" w14:textId="77777777" w:rsidR="009A177E" w:rsidRPr="00AD2C05" w:rsidRDefault="009A177E" w:rsidP="00AD2C0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10"/>
        <w:gridCol w:w="7008"/>
        <w:gridCol w:w="1362"/>
      </w:tblGrid>
      <w:tr w:rsidR="005B460C" w:rsidRPr="00C77FEF" w14:paraId="260212DB" w14:textId="77777777" w:rsidTr="00117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9FBFAB1" w14:textId="097511AF" w:rsidR="005B460C" w:rsidRPr="00C77FEF" w:rsidRDefault="00E45756" w:rsidP="00493DC7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7008" w:type="dxa"/>
          </w:tcPr>
          <w:p w14:paraId="32CD46E5" w14:textId="072658EC" w:rsidR="005B460C" w:rsidRPr="00C77FEF" w:rsidRDefault="00FA16F9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2" w:type="dxa"/>
          </w:tcPr>
          <w:p w14:paraId="08259CEE" w14:textId="77777777" w:rsidR="005B460C" w:rsidRPr="00C77FEF" w:rsidRDefault="005B460C" w:rsidP="00493DC7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5B460C" w:rsidRPr="00C77FEF" w14:paraId="21F4587D" w14:textId="77777777" w:rsidTr="00117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89A1E78" w14:textId="1E5F68A3" w:rsidR="005B460C" w:rsidRPr="00C77FEF" w:rsidRDefault="00DC1372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Facts</w:t>
            </w:r>
          </w:p>
        </w:tc>
        <w:tc>
          <w:tcPr>
            <w:tcW w:w="7008" w:type="dxa"/>
          </w:tcPr>
          <w:p w14:paraId="5D2EB1F9" w14:textId="5B475780" w:rsidR="005B460C" w:rsidRPr="00C77FEF" w:rsidRDefault="007413E5" w:rsidP="002F76D7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brief statement of facts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80955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636E8515" w14:textId="581D3CF1" w:rsidR="005B460C" w:rsidRPr="00C77FEF" w:rsidRDefault="00AD2C05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980743" w:rsidRPr="00C77FEF" w14:paraId="63DC74B2" w14:textId="77777777" w:rsidTr="0011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E0D46CA" w14:textId="088361AA" w:rsidR="00980743" w:rsidRDefault="00DC1372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Issues</w:t>
            </w:r>
          </w:p>
        </w:tc>
        <w:tc>
          <w:tcPr>
            <w:tcW w:w="7008" w:type="dxa"/>
          </w:tcPr>
          <w:p w14:paraId="7E616788" w14:textId="660D4CAC" w:rsidR="00980743" w:rsidRPr="00C77FEF" w:rsidRDefault="007413E5" w:rsidP="002F76D7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 statement of the points in issue</w:t>
            </w:r>
            <w:r w:rsidR="00DC1372">
              <w:rPr>
                <w:rFonts w:eastAsia="Times New Roman"/>
                <w:sz w:val="22"/>
                <w:lang w:val="en-US"/>
              </w:rPr>
              <w:t>s on the application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56823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79CDB66D" w14:textId="0C7B57DB" w:rsidR="00980743" w:rsidRPr="00C77FEF" w:rsidRDefault="00AD2C05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980743" w:rsidRPr="00C77FEF" w14:paraId="03992C9B" w14:textId="77777777" w:rsidTr="00117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B10502" w14:textId="2857E482" w:rsidR="00980743" w:rsidRDefault="00806B63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Analysis</w:t>
            </w:r>
          </w:p>
          <w:p w14:paraId="1231DD4F" w14:textId="3B66994D" w:rsidR="000977B3" w:rsidRDefault="000977B3" w:rsidP="002F76D7">
            <w:pPr>
              <w:spacing w:before="20" w:after="20" w:line="276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3F53B076" w14:textId="2C482D90" w:rsidR="0058459F" w:rsidRDefault="00676B6E" w:rsidP="0058459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A55C2C">
              <w:rPr>
                <w:sz w:val="22"/>
              </w:rPr>
              <w:t>nclude a</w:t>
            </w:r>
            <w:r w:rsidR="0058459F">
              <w:rPr>
                <w:sz w:val="22"/>
              </w:rPr>
              <w:t xml:space="preserve"> brief statement setting out the reasons why payment of security should or should not be ordered, </w:t>
            </w:r>
            <w:r w:rsidR="00A55C2C">
              <w:rPr>
                <w:sz w:val="22"/>
              </w:rPr>
              <w:t>including</w:t>
            </w:r>
            <w:r w:rsidR="0058459F">
              <w:rPr>
                <w:sz w:val="22"/>
              </w:rPr>
              <w:t xml:space="preserve"> your position regarding:</w:t>
            </w:r>
          </w:p>
          <w:p w14:paraId="14BD6C8E" w14:textId="0B3EF547" w:rsidR="0058459F" w:rsidRPr="0058459F" w:rsidRDefault="00C24CCA" w:rsidP="0058459F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t</w:t>
            </w:r>
            <w:r w:rsidR="0058459F">
              <w:rPr>
                <w:sz w:val="22"/>
              </w:rPr>
              <w:t>he financial position of the appellant;</w:t>
            </w:r>
          </w:p>
          <w:p w14:paraId="7BC7B5AE" w14:textId="09545919" w:rsidR="0058459F" w:rsidRPr="0058459F" w:rsidRDefault="00C24CCA" w:rsidP="0058459F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t</w:t>
            </w:r>
            <w:r w:rsidR="0058459F">
              <w:rPr>
                <w:sz w:val="22"/>
              </w:rPr>
              <w:t xml:space="preserve">he </w:t>
            </w:r>
            <w:r w:rsidR="00A55C2C">
              <w:rPr>
                <w:sz w:val="22"/>
              </w:rPr>
              <w:t>merits of the appeal</w:t>
            </w:r>
            <w:r w:rsidR="0058459F">
              <w:rPr>
                <w:sz w:val="22"/>
              </w:rPr>
              <w:t>;</w:t>
            </w:r>
          </w:p>
          <w:p w14:paraId="542880B0" w14:textId="03EABF52" w:rsidR="00980743" w:rsidRPr="00A55C2C" w:rsidRDefault="00C24CCA" w:rsidP="0058459F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t</w:t>
            </w:r>
            <w:r w:rsidR="00A55C2C">
              <w:rPr>
                <w:sz w:val="22"/>
              </w:rPr>
              <w:t>he timeliness of the application;</w:t>
            </w:r>
          </w:p>
          <w:p w14:paraId="12E7AB14" w14:textId="5FBA58D8" w:rsidR="00A55C2C" w:rsidRPr="00A55C2C" w:rsidRDefault="00C24CCA" w:rsidP="0058459F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w</w:t>
            </w:r>
            <w:r w:rsidR="00A55C2C">
              <w:rPr>
                <w:sz w:val="22"/>
              </w:rPr>
              <w:t>hether the costs will be readily recoverable;</w:t>
            </w:r>
          </w:p>
          <w:p w14:paraId="1E03DF3E" w14:textId="0AEF4F2F" w:rsidR="00A55C2C" w:rsidRPr="00676B6E" w:rsidRDefault="00C24CCA" w:rsidP="00676B6E">
            <w:pPr>
              <w:pStyle w:val="ListParagraph"/>
              <w:numPr>
                <w:ilvl w:val="0"/>
                <w:numId w:val="10"/>
              </w:num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sz w:val="22"/>
              </w:rPr>
              <w:t>w</w:t>
            </w:r>
            <w:r w:rsidR="00A55C2C">
              <w:rPr>
                <w:sz w:val="22"/>
              </w:rPr>
              <w:t>hether it is in the interests of justice to order security for costs.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950192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5980233" w14:textId="334B8A11" w:rsidR="00980743" w:rsidRPr="00C77FEF" w:rsidRDefault="00AD2C05" w:rsidP="00493DC7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413E5" w:rsidRPr="00C77FEF" w14:paraId="6388E4B1" w14:textId="77777777" w:rsidTr="0011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6A943B" w14:textId="01E9BC42" w:rsidR="008A25D8" w:rsidRDefault="00DC1372" w:rsidP="00493DC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Order</w:t>
            </w:r>
            <w:r w:rsidR="004545E0">
              <w:rPr>
                <w:rFonts w:eastAsia="Times New Roman"/>
                <w:sz w:val="22"/>
                <w:lang w:val="en-US"/>
              </w:rPr>
              <w:t xml:space="preserve"> Sought</w:t>
            </w:r>
          </w:p>
          <w:p w14:paraId="79A80CFE" w14:textId="59895240" w:rsidR="007413E5" w:rsidRDefault="007413E5" w:rsidP="00493DC7">
            <w:pPr>
              <w:spacing w:before="20" w:after="20" w:line="360" w:lineRule="auto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7008" w:type="dxa"/>
          </w:tcPr>
          <w:p w14:paraId="3FDABEC8" w14:textId="77777777" w:rsidR="007413E5" w:rsidRDefault="00015CF7" w:rsidP="00493DC7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015CF7">
              <w:rPr>
                <w:rFonts w:eastAsia="Times New Roman"/>
                <w:sz w:val="22"/>
              </w:rPr>
              <w:t>The nature of the order (or orders) requested</w:t>
            </w:r>
          </w:p>
          <w:p w14:paraId="3F077338" w14:textId="0C020ADB" w:rsidR="004C28B9" w:rsidRPr="00C77FEF" w:rsidRDefault="004C28B9" w:rsidP="00912850">
            <w:pPr>
              <w:spacing w:before="20" w:after="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</w:rPr>
              <w:t>Enter na</w:t>
            </w:r>
            <w:r w:rsidR="00E45756">
              <w:rPr>
                <w:rFonts w:eastAsia="Times New Roman"/>
                <w:sz w:val="22"/>
              </w:rPr>
              <w:t>me of lawyer</w:t>
            </w:r>
            <w:r w:rsidR="00912850">
              <w:rPr>
                <w:rFonts w:eastAsia="Times New Roman"/>
                <w:sz w:val="22"/>
              </w:rPr>
              <w:t>(s)</w:t>
            </w:r>
            <w:r w:rsidR="00E45756">
              <w:rPr>
                <w:rFonts w:eastAsia="Times New Roman"/>
                <w:sz w:val="22"/>
              </w:rPr>
              <w:t xml:space="preserve"> or party</w:t>
            </w:r>
            <w:r w:rsidR="00912850">
              <w:rPr>
                <w:rFonts w:eastAsia="Times New Roman"/>
                <w:sz w:val="22"/>
              </w:rPr>
              <w:t>(</w:t>
            </w:r>
            <w:proofErr w:type="spellStart"/>
            <w:r w:rsidR="00912850">
              <w:rPr>
                <w:rFonts w:eastAsia="Times New Roman"/>
                <w:sz w:val="22"/>
              </w:rPr>
              <w:t>ies</w:t>
            </w:r>
            <w:proofErr w:type="spellEnd"/>
            <w:r w:rsidR="00912850">
              <w:rPr>
                <w:rFonts w:eastAsia="Times New Roman"/>
                <w:sz w:val="22"/>
              </w:rPr>
              <w:t>)</w:t>
            </w:r>
            <w:r w:rsidR="00E45756">
              <w:rPr>
                <w:rFonts w:eastAsia="Times New Roman"/>
                <w:sz w:val="22"/>
              </w:rPr>
              <w:t xml:space="preserve"> </w:t>
            </w:r>
            <w:r w:rsidR="00912850">
              <w:rPr>
                <w:rFonts w:eastAsia="Times New Roman"/>
                <w:sz w:val="22"/>
              </w:rPr>
              <w:t>who prepared</w:t>
            </w:r>
            <w:r w:rsidR="00E45756">
              <w:rPr>
                <w:rFonts w:eastAsia="Times New Roman"/>
                <w:sz w:val="22"/>
              </w:rPr>
              <w:t xml:space="preserve"> </w:t>
            </w:r>
            <w:r w:rsidR="00912850">
              <w:rPr>
                <w:rFonts w:eastAsia="Times New Roman"/>
                <w:sz w:val="22"/>
              </w:rPr>
              <w:t xml:space="preserve">the </w:t>
            </w:r>
            <w:r w:rsidR="00E45756">
              <w:rPr>
                <w:rFonts w:eastAsia="Times New Roman"/>
                <w:sz w:val="22"/>
              </w:rPr>
              <w:t xml:space="preserve">filing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875806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2" w:type="dxa"/>
                <w:shd w:val="clear" w:color="auto" w:fill="DBE5F1" w:themeFill="accent1" w:themeFillTint="33"/>
              </w:tcPr>
              <w:p w14:paraId="1BDC0A6E" w14:textId="6FB379C1" w:rsidR="007413E5" w:rsidRPr="00C77FEF" w:rsidRDefault="006C6ED1" w:rsidP="00493DC7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4F815E7F" w14:textId="77777777" w:rsidR="00BC514B" w:rsidRDefault="00BC514B" w:rsidP="003B49CB">
      <w:pPr>
        <w:pStyle w:val="Heading2"/>
      </w:pPr>
      <w:bookmarkStart w:id="6" w:name="_Toc26534632"/>
    </w:p>
    <w:p w14:paraId="459725EC" w14:textId="19426F24" w:rsidR="00B44E3F" w:rsidRDefault="005C72C8" w:rsidP="003B49CB">
      <w:pPr>
        <w:pStyle w:val="Heading2"/>
      </w:pPr>
      <w:r>
        <w:t>2</w:t>
      </w:r>
      <w:r w:rsidR="00B44E3F">
        <w:t>.</w:t>
      </w:r>
      <w:r w:rsidR="009D7414">
        <w:t>1</w:t>
      </w:r>
      <w:r w:rsidR="00B44E3F">
        <w:t xml:space="preserve"> Written Argument Document Format Requirements</w:t>
      </w:r>
      <w:bookmarkEnd w:id="6"/>
    </w:p>
    <w:p w14:paraId="31090DBE" w14:textId="11596B38" w:rsidR="003B49CB" w:rsidRDefault="00806B63" w:rsidP="003B49CB">
      <w:r>
        <w:t>Word</w:t>
      </w:r>
      <w:r w:rsidR="003B49CB">
        <w:t xml:space="preserve"> template is </w:t>
      </w:r>
      <w:r w:rsidR="003B49CB" w:rsidRPr="00CB7FA9">
        <w:rPr>
          <w:highlight w:val="yellow"/>
        </w:rPr>
        <w:t>here.</w:t>
      </w:r>
      <w:r w:rsidR="003B49CB">
        <w:t xml:space="preserve"> </w:t>
      </w:r>
    </w:p>
    <w:p w14:paraId="1795FF55" w14:textId="77777777" w:rsidR="009D7414" w:rsidRPr="009D7414" w:rsidRDefault="009D7414" w:rsidP="009D741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97"/>
        <w:gridCol w:w="6930"/>
        <w:gridCol w:w="1353"/>
      </w:tblGrid>
      <w:tr w:rsidR="00F04E44" w:rsidRPr="00C77FEF" w14:paraId="23A459F0" w14:textId="77777777" w:rsidTr="00C84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11BAF2D" w14:textId="661ECEB9" w:rsidR="00F04E44" w:rsidRPr="00C77FEF" w:rsidRDefault="00F04E44" w:rsidP="00423D66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Format</w:t>
            </w:r>
          </w:p>
        </w:tc>
        <w:tc>
          <w:tcPr>
            <w:tcW w:w="6930" w:type="dxa"/>
          </w:tcPr>
          <w:p w14:paraId="0E1C2831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693EA748" w14:textId="77777777" w:rsidR="00F04E44" w:rsidRPr="00C77FEF" w:rsidRDefault="00F04E44" w:rsidP="00423D6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E45756" w:rsidRPr="00C77FEF" w14:paraId="645F19B3" w14:textId="77777777" w:rsidTr="00C8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31B0B6D" w14:textId="528B9C88" w:rsidR="00E45756" w:rsidRPr="0060256C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Font</w:t>
            </w:r>
          </w:p>
        </w:tc>
        <w:tc>
          <w:tcPr>
            <w:tcW w:w="6930" w:type="dxa"/>
          </w:tcPr>
          <w:p w14:paraId="6F923A1F" w14:textId="7BA0C412" w:rsidR="00E45756" w:rsidRPr="006417FC" w:rsidRDefault="00E45756" w:rsidP="00E45756">
            <w:pPr>
              <w:spacing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highlight w:val="yellow"/>
              </w:rPr>
            </w:pPr>
            <w:r>
              <w:rPr>
                <w:rFonts w:eastAsia="Times New Roman"/>
                <w:sz w:val="22"/>
                <w:lang w:val="en-US"/>
              </w:rPr>
              <w:t>Arial 12 (including citations)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23470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57CCBC42" w14:textId="77777777" w:rsidR="00E45756" w:rsidRPr="00C77FEF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06B0C38F" w14:textId="77777777" w:rsidTr="00C8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69CD2F" w14:textId="2C64F74A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Line Spacing</w:t>
            </w:r>
          </w:p>
        </w:tc>
        <w:tc>
          <w:tcPr>
            <w:tcW w:w="6930" w:type="dxa"/>
          </w:tcPr>
          <w:p w14:paraId="08F13FCC" w14:textId="618EE34B" w:rsidR="00E45756" w:rsidRPr="005B460C" w:rsidRDefault="00E45756" w:rsidP="00E45756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Lines spaced 1.5 lines apart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189017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A291FAC" w14:textId="77777777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23AF9602" w14:textId="77777777" w:rsidTr="00C8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64AEFA9" w14:textId="64769DA1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Margins</w:t>
            </w:r>
          </w:p>
        </w:tc>
        <w:tc>
          <w:tcPr>
            <w:tcW w:w="6930" w:type="dxa"/>
          </w:tcPr>
          <w:p w14:paraId="43D8EE67" w14:textId="41B29EB8" w:rsidR="00E45756" w:rsidRDefault="00E45756" w:rsidP="00E45756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  <w:lang w:val="en-US"/>
              </w:rPr>
              <w:t>N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o less than 2.5 cm. (1 in)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91531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43EAE3F" w14:textId="77777777" w:rsidR="00E45756" w:rsidRDefault="00E45756" w:rsidP="00E45756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45756" w14:paraId="59E0A9DE" w14:textId="77777777" w:rsidTr="00C8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21A8C97" w14:textId="0DD3B923" w:rsidR="00E45756" w:rsidRDefault="00E45756" w:rsidP="00E45756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Paragraph Numbering</w:t>
            </w:r>
          </w:p>
        </w:tc>
        <w:tc>
          <w:tcPr>
            <w:tcW w:w="6930" w:type="dxa"/>
          </w:tcPr>
          <w:p w14:paraId="0D6972B6" w14:textId="52776DD8" w:rsidR="00E45756" w:rsidRPr="002F092C" w:rsidRDefault="00E45756" w:rsidP="00912850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 xml:space="preserve">Paragraphs numbered consecutively </w:t>
            </w:r>
            <w:r w:rsidR="00806B63">
              <w:rPr>
                <w:rFonts w:eastAsia="Times New Roman"/>
                <w:sz w:val="22"/>
                <w:lang w:val="en-US"/>
              </w:rPr>
              <w:t xml:space="preserve">starting </w:t>
            </w:r>
            <w:r w:rsidR="00912850">
              <w:rPr>
                <w:rFonts w:eastAsia="Times New Roman"/>
                <w:sz w:val="22"/>
                <w:lang w:val="en-US"/>
              </w:rPr>
              <w:t>from</w:t>
            </w:r>
            <w:r w:rsidR="00806B63">
              <w:rPr>
                <w:rFonts w:eastAsia="Times New Roman"/>
                <w:sz w:val="22"/>
                <w:lang w:val="en-US"/>
              </w:rPr>
              <w:t xml:space="preserve"> </w:t>
            </w:r>
            <w:r w:rsidRPr="00C77FEF">
              <w:rPr>
                <w:rFonts w:eastAsia="Times New Roman"/>
                <w:sz w:val="22"/>
                <w:lang w:val="en-US"/>
              </w:rPr>
              <w:t>Part 1</w:t>
            </w:r>
            <w:r>
              <w:rPr>
                <w:rFonts w:eastAsia="Times New Roman"/>
                <w:sz w:val="22"/>
                <w:lang w:val="en-US"/>
              </w:rPr>
              <w:t>:</w:t>
            </w:r>
            <w:r w:rsidRPr="00C77FEF">
              <w:rPr>
                <w:rFonts w:eastAsia="Times New Roman"/>
                <w:sz w:val="22"/>
                <w:lang w:val="en-US"/>
              </w:rPr>
              <w:t xml:space="preserve"> </w:t>
            </w:r>
            <w:r>
              <w:rPr>
                <w:rFonts w:eastAsia="Times New Roman"/>
                <w:sz w:val="22"/>
                <w:lang w:val="en-US"/>
              </w:rPr>
              <w:t xml:space="preserve">Statement of Facts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21118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216279A0" w14:textId="77777777" w:rsidR="00E45756" w:rsidRDefault="00E45756" w:rsidP="00E45756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688CCEEE" w14:textId="77777777" w:rsidR="00C7623B" w:rsidRDefault="00C7623B" w:rsidP="00E14BA4">
      <w:pPr>
        <w:pStyle w:val="Heading1"/>
      </w:pPr>
      <w:bookmarkStart w:id="7" w:name="_Hlk95987330"/>
    </w:p>
    <w:p w14:paraId="6DD1382D" w14:textId="77777777" w:rsidR="00C7623B" w:rsidRDefault="00C7623B">
      <w:pPr>
        <w:spacing w:after="200" w:line="276" w:lineRule="auto"/>
        <w:rPr>
          <w:rFonts w:eastAsiaTheme="majorEastAsia" w:cstheme="majorBidi"/>
          <w:b/>
          <w:bCs/>
          <w:color w:val="1F497D" w:themeColor="text2"/>
          <w:sz w:val="28"/>
          <w:szCs w:val="28"/>
        </w:rPr>
      </w:pPr>
      <w:r>
        <w:br w:type="page"/>
      </w:r>
    </w:p>
    <w:p w14:paraId="1261C418" w14:textId="7CEB66BC" w:rsidR="00E14BA4" w:rsidRDefault="00E14BA4" w:rsidP="00E14BA4">
      <w:pPr>
        <w:pStyle w:val="Heading1"/>
      </w:pPr>
      <w:r>
        <w:lastRenderedPageBreak/>
        <w:t>4.0 Format and Technical Requirements</w:t>
      </w:r>
    </w:p>
    <w:p w14:paraId="1CBD334C" w14:textId="170135B9" w:rsidR="00E14BA4" w:rsidRDefault="00E14BA4">
      <w:pPr>
        <w:pStyle w:val="Heading2"/>
      </w:pPr>
      <w:bookmarkStart w:id="8" w:name="_Hlk94259821"/>
      <w:r>
        <w:t>4.</w:t>
      </w:r>
      <w:r w:rsidR="002410ED">
        <w:t>1</w:t>
      </w:r>
      <w:r>
        <w:t xml:space="preserve"> Format Requirements</w:t>
      </w:r>
      <w:r w:rsidR="00493DCF">
        <w:t xml:space="preserve"> for Application eBook</w:t>
      </w:r>
    </w:p>
    <w:bookmarkEnd w:id="8"/>
    <w:p w14:paraId="332EE695" w14:textId="2FD271FF" w:rsidR="00E14BA4" w:rsidRDefault="00493DCF" w:rsidP="00E14BA4">
      <w:r>
        <w:t xml:space="preserve">This is a checklist of all requirements for electronic application books; combining multiple files into one PDF (eBook or portfolio) requires a PDF tool. </w:t>
      </w:r>
      <w:r w:rsidRPr="006A7704">
        <w:rPr>
          <w:highlight w:val="yellow"/>
        </w:rPr>
        <w:t xml:space="preserve">Please see this checklist with </w:t>
      </w:r>
      <w:r>
        <w:rPr>
          <w:highlight w:val="yellow"/>
        </w:rPr>
        <w:t xml:space="preserve">technical </w:t>
      </w:r>
      <w:r w:rsidRPr="006A7704">
        <w:rPr>
          <w:highlight w:val="yellow"/>
        </w:rPr>
        <w:t>instructions</w:t>
      </w:r>
    </w:p>
    <w:p w14:paraId="56CC235C" w14:textId="77777777" w:rsidR="00493DCF" w:rsidRDefault="00493DCF" w:rsidP="00E14BA4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E14BA4" w:rsidRPr="00D52482" w14:paraId="4281C7D0" w14:textId="77777777" w:rsidTr="00261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950B048" w14:textId="77777777" w:rsidR="00E14BA4" w:rsidRPr="00D52482" w:rsidRDefault="00E14BA4" w:rsidP="002618E6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17877EF1" w14:textId="253CB96B" w:rsidR="00E14BA4" w:rsidRPr="00D52482" w:rsidRDefault="00FA16F9" w:rsidP="002618E6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Instructions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441DB3A6" w14:textId="77777777" w:rsidR="00E14BA4" w:rsidRPr="00D52482" w:rsidRDefault="00E14BA4" w:rsidP="002618E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2410ED" w:rsidRPr="00D52482" w14:paraId="651739EB" w14:textId="77777777" w:rsidTr="008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2AC31B2" w14:textId="1F8EFB2F" w:rsidR="002410ED" w:rsidRPr="002410ED" w:rsidRDefault="002410ED" w:rsidP="002410ED">
            <w:pPr>
              <w:spacing w:before="20" w:after="20"/>
              <w:rPr>
                <w:szCs w:val="24"/>
              </w:rPr>
            </w:pPr>
            <w:r w:rsidRPr="00932333">
              <w:rPr>
                <w:rFonts w:eastAsia="Times New Roman"/>
                <w:szCs w:val="24"/>
              </w:rPr>
              <w:t>True Copies</w:t>
            </w:r>
          </w:p>
        </w:tc>
        <w:tc>
          <w:tcPr>
            <w:tcW w:w="6452" w:type="dxa"/>
          </w:tcPr>
          <w:p w14:paraId="52FB7479" w14:textId="5FC148E1" w:rsidR="002410ED" w:rsidRPr="00477385" w:rsidRDefault="002410ED" w:rsidP="00477385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77385">
              <w:rPr>
                <w:color w:val="000000"/>
                <w:sz w:val="23"/>
                <w:szCs w:val="23"/>
              </w:rPr>
              <w:t xml:space="preserve">Must be an identical or true copy of the original document, whether that original is scanned from paper or saved into PDF from another program, such as Microsoft </w:t>
            </w:r>
            <w:r w:rsidR="00806B63" w:rsidRPr="00477385">
              <w:rPr>
                <w:color w:val="000000"/>
                <w:sz w:val="23"/>
                <w:szCs w:val="23"/>
              </w:rPr>
              <w:t>Word</w:t>
            </w:r>
            <w:r w:rsidRPr="00477385">
              <w:rPr>
                <w:color w:val="000000"/>
                <w:sz w:val="23"/>
                <w:szCs w:val="23"/>
              </w:rPr>
              <w:t>.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6319818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13B014B6" w14:textId="7B7007C1" w:rsidR="002410ED" w:rsidRDefault="002410ED" w:rsidP="002410E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2410ED" w:rsidRPr="00D52482" w14:paraId="35DCC29B" w14:textId="77777777" w:rsidTr="0026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7DB4E9B" w14:textId="77777777" w:rsidR="002410ED" w:rsidRDefault="002410ED" w:rsidP="002410E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szCs w:val="24"/>
              </w:rPr>
              <w:t xml:space="preserve">Scanned Records: </w:t>
            </w:r>
            <w:r w:rsidRPr="001708FD">
              <w:rPr>
                <w:b w:val="0"/>
                <w:szCs w:val="24"/>
              </w:rPr>
              <w:t xml:space="preserve">Optical Character Recognized - </w:t>
            </w:r>
            <w:r w:rsidRPr="00906B0A">
              <w:rPr>
                <w:szCs w:val="24"/>
              </w:rPr>
              <w:t>OCR</w:t>
            </w:r>
          </w:p>
        </w:tc>
        <w:tc>
          <w:tcPr>
            <w:tcW w:w="6452" w:type="dxa"/>
            <w:shd w:val="clear" w:color="auto" w:fill="auto"/>
          </w:tcPr>
          <w:p w14:paraId="03635433" w14:textId="77777777" w:rsidR="002410ED" w:rsidRPr="00485E40" w:rsidRDefault="002410ED" w:rsidP="002410ED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85E40">
              <w:rPr>
                <w:sz w:val="22"/>
              </w:rPr>
              <w:t>If scanning is necessary because the original text-based document is paper or requires a handwritten signature (ex. affidavits), the scan must be Optical Character Recognized (</w:t>
            </w:r>
            <w:proofErr w:type="spellStart"/>
            <w:r w:rsidRPr="00485E40">
              <w:rPr>
                <w:sz w:val="22"/>
              </w:rPr>
              <w:t>OCR’ed</w:t>
            </w:r>
            <w:proofErr w:type="spellEnd"/>
            <w:r w:rsidRPr="00485E40">
              <w:rPr>
                <w:sz w:val="22"/>
              </w:rPr>
              <w:t>)</w:t>
            </w:r>
          </w:p>
          <w:p w14:paraId="1E03C0BF" w14:textId="5301FA7E" w:rsidR="002410ED" w:rsidRPr="00CB7FA9" w:rsidRDefault="002410ED" w:rsidP="002410ED">
            <w:pPr>
              <w:pStyle w:val="ListParagraph"/>
              <w:numPr>
                <w:ilvl w:val="0"/>
                <w:numId w:val="17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 xml:space="preserve">This allows the PDF to be copied from and pasted into another document and </w:t>
            </w:r>
            <w:r w:rsidR="00FA16F9">
              <w:rPr>
                <w:sz w:val="22"/>
              </w:rPr>
              <w:t>allows text to be</w:t>
            </w:r>
            <w:r w:rsidRPr="00485E40">
              <w:rPr>
                <w:sz w:val="22"/>
              </w:rPr>
              <w:t xml:space="preserve"> searchable.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1817169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10632EF" w14:textId="77777777" w:rsidR="002410ED" w:rsidRDefault="002410ED" w:rsidP="002410E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410ED" w14:paraId="19D4B84D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E1A2D08" w14:textId="77777777" w:rsidR="002410ED" w:rsidRPr="00906B0A" w:rsidRDefault="002410ED" w:rsidP="002410E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 xml:space="preserve">Page Numbering </w:t>
            </w:r>
          </w:p>
          <w:p w14:paraId="0D3E56EA" w14:textId="4D185D60" w:rsidR="002410ED" w:rsidRPr="00D52482" w:rsidRDefault="002410ED" w:rsidP="002410E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6F39E2">
              <w:rPr>
                <w:rFonts w:eastAsia="Times New Roman"/>
                <w:b w:val="0"/>
                <w:szCs w:val="24"/>
                <w:lang w:val="en-US"/>
              </w:rPr>
              <w:t>(</w:t>
            </w:r>
            <w:r w:rsidR="00036E15">
              <w:rPr>
                <w:rFonts w:eastAsia="Times New Roman"/>
                <w:b w:val="0"/>
                <w:szCs w:val="24"/>
                <w:lang w:val="en-US"/>
              </w:rPr>
              <w:t xml:space="preserve">or </w:t>
            </w:r>
            <w:r w:rsidRPr="006F39E2">
              <w:rPr>
                <w:rFonts w:eastAsia="Times New Roman"/>
                <w:b w:val="0"/>
                <w:szCs w:val="24"/>
                <w:lang w:val="en-US"/>
              </w:rPr>
              <w:t>Bates Numbering)</w:t>
            </w:r>
          </w:p>
        </w:tc>
        <w:tc>
          <w:tcPr>
            <w:tcW w:w="6452" w:type="dxa"/>
          </w:tcPr>
          <w:p w14:paraId="286B2791" w14:textId="77777777" w:rsidR="00036E15" w:rsidRPr="00036E15" w:rsidRDefault="00036E15" w:rsidP="00036E15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036E15">
              <w:rPr>
                <w:color w:val="000000"/>
                <w:sz w:val="22"/>
              </w:rPr>
              <w:t xml:space="preserve">page numbered sequentially (or Bates numbered) </w:t>
            </w:r>
          </w:p>
          <w:p w14:paraId="31D99F5F" w14:textId="77777777" w:rsidR="00036E15" w:rsidRPr="00036E15" w:rsidRDefault="00036E15" w:rsidP="00036E15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036E15">
              <w:rPr>
                <w:color w:val="000000"/>
                <w:sz w:val="22"/>
              </w:rPr>
              <w:t>top centre of page</w:t>
            </w:r>
          </w:p>
          <w:p w14:paraId="04C3D41C" w14:textId="77777777" w:rsidR="00036E15" w:rsidRPr="00036E15" w:rsidRDefault="00036E15" w:rsidP="00036E15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036E15">
              <w:rPr>
                <w:color w:val="000000"/>
                <w:sz w:val="22"/>
              </w:rPr>
              <w:t>can start after Table of Contents</w:t>
            </w:r>
          </w:p>
          <w:p w14:paraId="67ACEC6B" w14:textId="7F6F5770" w:rsidR="00036E15" w:rsidRPr="00036E15" w:rsidRDefault="00036E15" w:rsidP="00036E15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</w:t>
            </w:r>
            <w:r w:rsidRPr="00036E15">
              <w:rPr>
                <w:color w:val="000000"/>
                <w:sz w:val="22"/>
              </w:rPr>
              <w:t xml:space="preserve">age numbering (or Bates numbering) must match the Table of Contents </w:t>
            </w:r>
          </w:p>
          <w:p w14:paraId="6FF6B230" w14:textId="20D80555" w:rsidR="00036E15" w:rsidRPr="00036E15" w:rsidRDefault="008F1BF5" w:rsidP="00036E15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</w:t>
            </w:r>
            <w:r w:rsidR="00036E15" w:rsidRPr="00036E15">
              <w:rPr>
                <w:color w:val="000000"/>
                <w:sz w:val="22"/>
              </w:rPr>
              <w:t xml:space="preserve">age numbering (or Bates numbering) must be updated in PDFs for searching (otherwise page 1 will be the cover page when searching) </w:t>
            </w:r>
          </w:p>
          <w:p w14:paraId="1A92AB5B" w14:textId="77777777" w:rsidR="002410ED" w:rsidRPr="00CB7FA9" w:rsidRDefault="002410ED" w:rsidP="008F1BF5">
            <w:pPr>
              <w:pStyle w:val="ListParagraph"/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692182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07C48952" w14:textId="77777777" w:rsidR="002410ED" w:rsidRDefault="002410ED" w:rsidP="002410E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410ED" w14:paraId="00B00E23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0AF2D94" w14:textId="2A99D333" w:rsidR="002410ED" w:rsidRPr="0067083C" w:rsidRDefault="002410ED" w:rsidP="002410E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906B0A">
              <w:rPr>
                <w:rFonts w:eastAsia="Times New Roman"/>
                <w:szCs w:val="24"/>
                <w:lang w:val="en-US"/>
              </w:rPr>
              <w:t>Bookmarking</w:t>
            </w:r>
            <w:r w:rsidRPr="005C5CD9"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  <w:p w14:paraId="2B7444CF" w14:textId="77777777" w:rsidR="002410ED" w:rsidRDefault="002410ED" w:rsidP="002410ED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</w:p>
          <w:p w14:paraId="26807BF6" w14:textId="77777777" w:rsidR="002410ED" w:rsidRDefault="002410ED" w:rsidP="002410ED">
            <w:pPr>
              <w:spacing w:before="20" w:after="20"/>
              <w:rPr>
                <w:rFonts w:eastAsia="Times New Roman"/>
                <w:b w:val="0"/>
                <w:szCs w:val="24"/>
                <w:lang w:val="en-US"/>
              </w:rPr>
            </w:pPr>
            <w:r>
              <w:rPr>
                <w:rFonts w:eastAsia="Times New Roman"/>
                <w:b w:val="0"/>
                <w:szCs w:val="24"/>
                <w:lang w:val="en-US"/>
              </w:rPr>
              <w:t>Bookmarks must be:</w:t>
            </w:r>
          </w:p>
          <w:p w14:paraId="2A206024" w14:textId="77777777" w:rsidR="002410ED" w:rsidRPr="00B42FD1" w:rsidRDefault="002410ED" w:rsidP="002410ED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consistent; </w:t>
            </w:r>
          </w:p>
          <w:p w14:paraId="3714FB67" w14:textId="77777777" w:rsidR="002410ED" w:rsidRPr="00B42FD1" w:rsidRDefault="002410ED" w:rsidP="002410ED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B42FD1">
              <w:rPr>
                <w:rFonts w:eastAsia="Times New Roman"/>
                <w:szCs w:val="24"/>
                <w:lang w:val="en-US"/>
              </w:rPr>
              <w:t xml:space="preserve">clear and; </w:t>
            </w:r>
          </w:p>
          <w:p w14:paraId="3AFD6C58" w14:textId="77777777" w:rsidR="002410ED" w:rsidRPr="00B42FD1" w:rsidRDefault="002410ED" w:rsidP="002410ED">
            <w:pPr>
              <w:pStyle w:val="ListParagraph"/>
              <w:numPr>
                <w:ilvl w:val="0"/>
                <w:numId w:val="15"/>
              </w:num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m</w:t>
            </w:r>
            <w:r w:rsidRPr="00B42FD1">
              <w:rPr>
                <w:rFonts w:eastAsia="Times New Roman"/>
                <w:szCs w:val="24"/>
                <w:lang w:val="en-US"/>
              </w:rPr>
              <w:t>eaningful</w:t>
            </w:r>
            <w:r>
              <w:rPr>
                <w:rFonts w:eastAsia="Times New Roman"/>
                <w:szCs w:val="24"/>
                <w:lang w:val="en-US"/>
              </w:rPr>
              <w:t>.</w:t>
            </w:r>
          </w:p>
        </w:tc>
        <w:tc>
          <w:tcPr>
            <w:tcW w:w="6452" w:type="dxa"/>
          </w:tcPr>
          <w:p w14:paraId="27324237" w14:textId="77777777" w:rsidR="002410ED" w:rsidRPr="00485E40" w:rsidRDefault="002410ED" w:rsidP="0024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The combined files (documents) must also contain bookmarks, which </w:t>
            </w:r>
            <w:r w:rsidRPr="00485E40">
              <w:rPr>
                <w:sz w:val="22"/>
                <w:u w:val="single"/>
                <w:shd w:val="clear" w:color="auto" w:fill="FFFFFF"/>
              </w:rPr>
              <w:t>consistently, meaningfully, and clearly</w:t>
            </w:r>
            <w:r w:rsidRPr="00485E40">
              <w:rPr>
                <w:sz w:val="22"/>
                <w:shd w:val="clear" w:color="auto" w:fill="FFFFFF"/>
              </w:rPr>
              <w:t xml:space="preserve"> describe the individual documents or sections of the book.  </w:t>
            </w:r>
          </w:p>
          <w:p w14:paraId="4E22EE14" w14:textId="77777777" w:rsidR="002410ED" w:rsidRPr="00485E40" w:rsidRDefault="002410ED" w:rsidP="0024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</w:p>
          <w:p w14:paraId="2D1454A7" w14:textId="736DC325" w:rsidR="002410ED" w:rsidRPr="00485E40" w:rsidRDefault="002410ED" w:rsidP="0024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  <w:shd w:val="clear" w:color="auto" w:fill="FFFFFF"/>
              </w:rPr>
              <w:t xml:space="preserve">For example, Bookmarks should describe the contents of the Exhibit </w:t>
            </w:r>
            <w:r w:rsidRPr="00485E40">
              <w:rPr>
                <w:sz w:val="22"/>
              </w:rPr>
              <w:t xml:space="preserve">(e.g. </w:t>
            </w:r>
            <w:r w:rsidRPr="00485E40">
              <w:rPr>
                <w:sz w:val="22"/>
                <w:shd w:val="clear" w:color="auto" w:fill="FFFFFF"/>
              </w:rPr>
              <w:t xml:space="preserve">“Exhibit 1 – </w:t>
            </w:r>
            <w:r w:rsidR="00FA16F9">
              <w:rPr>
                <w:sz w:val="22"/>
                <w:shd w:val="clear" w:color="auto" w:fill="FFFFFF"/>
              </w:rPr>
              <w:t xml:space="preserve">June 1, 2019 - </w:t>
            </w:r>
            <w:r w:rsidRPr="00485E40">
              <w:rPr>
                <w:sz w:val="22"/>
                <w:shd w:val="clear" w:color="auto" w:fill="FFFFFF"/>
              </w:rPr>
              <w:t xml:space="preserve">Letter from John to Jane Doe.”) </w:t>
            </w:r>
          </w:p>
          <w:p w14:paraId="000046EA" w14:textId="77777777" w:rsidR="002410ED" w:rsidRPr="00485E40" w:rsidRDefault="002410ED" w:rsidP="0024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2143490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5AD33FC" w14:textId="77777777" w:rsidR="002410ED" w:rsidRDefault="002410ED" w:rsidP="002410E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2410ED" w14:paraId="54C33880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1B0FD4" w14:textId="77777777" w:rsidR="002410ED" w:rsidRPr="00906B0A" w:rsidRDefault="002410ED" w:rsidP="002410E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906B0A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6452" w:type="dxa"/>
          </w:tcPr>
          <w:p w14:paraId="73E54EAE" w14:textId="77777777" w:rsidR="00477385" w:rsidRPr="00485E40" w:rsidRDefault="00477385" w:rsidP="00477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 </w:t>
            </w:r>
            <w:r w:rsidRPr="00485E40">
              <w:rPr>
                <w:sz w:val="22"/>
              </w:rPr>
              <w:t xml:space="preserve">with header style applied to document name. </w:t>
            </w:r>
          </w:p>
          <w:p w14:paraId="06B764BD" w14:textId="66B0C16F" w:rsidR="002410ED" w:rsidRPr="00485E40" w:rsidRDefault="00477385" w:rsidP="00241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hd w:val="clear" w:color="auto" w:fill="FFFFFF"/>
              </w:rPr>
            </w:pPr>
            <w:r w:rsidRPr="00485E40">
              <w:rPr>
                <w:sz w:val="22"/>
              </w:rPr>
              <w:t>Example: “App</w:t>
            </w:r>
            <w:r>
              <w:rPr>
                <w:sz w:val="22"/>
              </w:rPr>
              <w:t>lication</w:t>
            </w:r>
            <w:r w:rsidRPr="00485E40">
              <w:rPr>
                <w:sz w:val="22"/>
              </w:rPr>
              <w:t xml:space="preserve"> Book</w:t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 xml:space="preserve"> Security for Costs</w:t>
            </w:r>
            <w:r w:rsidRPr="00485E40">
              <w:rPr>
                <w:sz w:val="22"/>
              </w:rPr>
              <w:t>”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902208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44A04D53" w14:textId="77777777" w:rsidR="002410ED" w:rsidRDefault="002410ED" w:rsidP="002410E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p w14:paraId="26A0394C" w14:textId="77777777" w:rsidR="00F4288A" w:rsidRDefault="00F4288A">
      <w:r>
        <w:rPr>
          <w:b/>
          <w:bCs/>
        </w:rP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F4288A" w14:paraId="1E4C88D7" w14:textId="77777777" w:rsidTr="00F42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shd w:val="clear" w:color="auto" w:fill="4F81BD"/>
          </w:tcPr>
          <w:p w14:paraId="2DBBACA4" w14:textId="007B3F66" w:rsidR="00F4288A" w:rsidRPr="00F4288A" w:rsidRDefault="00F4288A" w:rsidP="008F1BF5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bookmarkStart w:id="9" w:name="_GoBack" w:colFirst="0" w:colLast="2"/>
            <w:r w:rsidRPr="00F4288A">
              <w:rPr>
                <w:rFonts w:eastAsia="Times New Roman"/>
                <w:szCs w:val="24"/>
                <w:lang w:val="en-US"/>
              </w:rPr>
              <w:lastRenderedPageBreak/>
              <w:t xml:space="preserve">Requirement </w:t>
            </w:r>
          </w:p>
        </w:tc>
        <w:tc>
          <w:tcPr>
            <w:tcW w:w="6452" w:type="dxa"/>
            <w:shd w:val="clear" w:color="auto" w:fill="4F81BD"/>
          </w:tcPr>
          <w:p w14:paraId="13DACB4D" w14:textId="3965F955" w:rsidR="00F4288A" w:rsidRPr="00F4288A" w:rsidRDefault="00F4288A" w:rsidP="00F428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F4288A">
              <w:rPr>
                <w:szCs w:val="24"/>
              </w:rPr>
              <w:t>Instructions</w:t>
            </w:r>
          </w:p>
        </w:tc>
        <w:tc>
          <w:tcPr>
            <w:tcW w:w="1530" w:type="dxa"/>
            <w:shd w:val="clear" w:color="auto" w:fill="4F81BD"/>
          </w:tcPr>
          <w:p w14:paraId="4BB5F388" w14:textId="2317F4BC" w:rsidR="00F4288A" w:rsidRPr="00F4288A" w:rsidRDefault="00F4288A" w:rsidP="008F1BF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4"/>
                <w:lang w:val="en-US"/>
              </w:rPr>
            </w:pPr>
            <w:r w:rsidRPr="00F4288A">
              <w:rPr>
                <w:rFonts w:eastAsia="Times New Roman"/>
                <w:bCs w:val="0"/>
                <w:szCs w:val="24"/>
                <w:lang w:val="en-US"/>
              </w:rPr>
              <w:t>Completed</w:t>
            </w:r>
          </w:p>
        </w:tc>
      </w:tr>
      <w:bookmarkEnd w:id="9"/>
      <w:tr w:rsidR="008F1BF5" w14:paraId="7FEFDD93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E99C39D" w14:textId="7005B93C" w:rsidR="008F1BF5" w:rsidRDefault="008F1BF5" w:rsidP="008F1BF5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  <w:r>
              <w:rPr>
                <w:rFonts w:eastAsia="Times New Roman"/>
                <w:b w:val="0"/>
                <w:szCs w:val="24"/>
                <w:lang w:val="en-US"/>
              </w:rPr>
              <w:t xml:space="preserve"> </w:t>
            </w:r>
          </w:p>
        </w:tc>
        <w:tc>
          <w:tcPr>
            <w:tcW w:w="6452" w:type="dxa"/>
          </w:tcPr>
          <w:p w14:paraId="1A0B2DFC" w14:textId="77777777" w:rsidR="008F1BF5" w:rsidRPr="00485E40" w:rsidRDefault="008F1BF5" w:rsidP="008F1BF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</w:t>
            </w:r>
            <w:r w:rsidRPr="00485E40">
              <w:rPr>
                <w:sz w:val="22"/>
              </w:rPr>
              <w:t xml:space="preserve">reate 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 xml:space="preserve"> in </w:t>
            </w:r>
            <w:r>
              <w:rPr>
                <w:b/>
                <w:sz w:val="22"/>
              </w:rPr>
              <w:t>Word</w:t>
            </w:r>
            <w:r w:rsidRPr="00485E40">
              <w:rPr>
                <w:sz w:val="22"/>
              </w:rPr>
              <w:t xml:space="preserve"> based on </w:t>
            </w:r>
            <w:r>
              <w:rPr>
                <w:sz w:val="22"/>
              </w:rPr>
              <w:t xml:space="preserve">sequential page numbers (or </w:t>
            </w:r>
            <w:r w:rsidRPr="00485E40">
              <w:rPr>
                <w:sz w:val="22"/>
              </w:rPr>
              <w:t>Bates numbering</w:t>
            </w:r>
            <w:r>
              <w:rPr>
                <w:sz w:val="22"/>
              </w:rPr>
              <w:t>)</w:t>
            </w:r>
            <w:r w:rsidRPr="00485E40">
              <w:rPr>
                <w:sz w:val="22"/>
              </w:rPr>
              <w:t xml:space="preserve"> in eBook (PDF portfolio) and with header style applied for title “</w:t>
            </w:r>
            <w:r>
              <w:rPr>
                <w:sz w:val="22"/>
              </w:rPr>
              <w:t>Table of Contents</w:t>
            </w:r>
            <w:r w:rsidRPr="00485E40">
              <w:rPr>
                <w:sz w:val="22"/>
              </w:rPr>
              <w:t>”</w:t>
            </w:r>
          </w:p>
          <w:p w14:paraId="727C6A67" w14:textId="4AB3BC8F" w:rsidR="008F1BF5" w:rsidRPr="00CB7FA9" w:rsidRDefault="008F1BF5" w:rsidP="008F1BF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3108C">
              <w:rPr>
                <w:sz w:val="22"/>
              </w:rPr>
              <w:t xml:space="preserve">Page numbering </w:t>
            </w:r>
            <w:r>
              <w:rPr>
                <w:sz w:val="22"/>
              </w:rPr>
              <w:t xml:space="preserve">(or Bates numbering) </w:t>
            </w:r>
            <w:r w:rsidRPr="00C3108C">
              <w:rPr>
                <w:sz w:val="22"/>
              </w:rPr>
              <w:t xml:space="preserve">in </w:t>
            </w:r>
            <w:r>
              <w:rPr>
                <w:sz w:val="22"/>
              </w:rPr>
              <w:t>Table of Contents</w:t>
            </w:r>
            <w:r w:rsidRPr="00C3108C">
              <w:rPr>
                <w:sz w:val="22"/>
              </w:rPr>
              <w:t xml:space="preserve"> must align with sequential Bates page numbering of the eBook (PDF portfolio).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2002851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A0AEB41" w14:textId="77777777" w:rsidR="008F1BF5" w:rsidRDefault="008F1BF5" w:rsidP="008F1BF5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7623B" w:rsidRPr="00D52482" w14:paraId="66517B58" w14:textId="77777777" w:rsidTr="00261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0EF539C" w14:textId="712E0726" w:rsidR="00C7623B" w:rsidRPr="00E6458C" w:rsidRDefault="00C7623B" w:rsidP="00C7623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rFonts w:eastAsia="Times New Roman"/>
                <w:szCs w:val="24"/>
                <w:lang w:val="en-US"/>
              </w:rPr>
              <w:t>Security Settings</w:t>
            </w:r>
          </w:p>
        </w:tc>
        <w:tc>
          <w:tcPr>
            <w:tcW w:w="6452" w:type="dxa"/>
          </w:tcPr>
          <w:p w14:paraId="68675153" w14:textId="0DD536CB" w:rsidR="00C7623B" w:rsidRPr="00E6458C" w:rsidRDefault="00C7623B" w:rsidP="00C7623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sz w:val="22"/>
              </w:rPr>
              <w:t xml:space="preserve">Disable any security settings that </w:t>
            </w:r>
            <w:r w:rsidRPr="00E6458C">
              <w:rPr>
                <w:color w:val="000000"/>
                <w:sz w:val="23"/>
                <w:szCs w:val="23"/>
              </w:rPr>
              <w:t>might restrict or prevent the Court from viewing, printing, saving, annotating, or searching the electronic document.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708988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EA7CC32" w14:textId="47A3B222" w:rsidR="00C7623B" w:rsidRDefault="00C7623B" w:rsidP="00C7623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7623B" w:rsidRPr="00D52482" w14:paraId="0C616861" w14:textId="77777777" w:rsidTr="00261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1B745D0" w14:textId="77777777" w:rsidR="00C7623B" w:rsidRPr="00E6458C" w:rsidRDefault="00C7623B" w:rsidP="00C7623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E-Filing File size limit: </w:t>
            </w:r>
          </w:p>
          <w:p w14:paraId="3F3780B4" w14:textId="2EFE06AB" w:rsidR="00C7623B" w:rsidRDefault="00C7623B" w:rsidP="00C7623B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6458C">
              <w:rPr>
                <w:color w:val="000000"/>
                <w:sz w:val="23"/>
                <w:szCs w:val="23"/>
              </w:rPr>
              <w:t>maximum 100 megabytes (MB)</w:t>
            </w:r>
          </w:p>
        </w:tc>
        <w:tc>
          <w:tcPr>
            <w:tcW w:w="6452" w:type="dxa"/>
          </w:tcPr>
          <w:p w14:paraId="62529A3F" w14:textId="6C55973C" w:rsidR="00C7623B" w:rsidRPr="00E6458C" w:rsidRDefault="00C7623B" w:rsidP="00C762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Court Services On-Line e-filing will accept one (1) PDF file (including </w:t>
            </w:r>
            <w:r>
              <w:rPr>
                <w:color w:val="000000"/>
                <w:sz w:val="23"/>
                <w:szCs w:val="23"/>
              </w:rPr>
              <w:t>cover</w:t>
            </w:r>
            <w:r w:rsidRPr="00E6458C">
              <w:rPr>
                <w:color w:val="000000"/>
                <w:sz w:val="23"/>
                <w:szCs w:val="23"/>
              </w:rPr>
              <w:t xml:space="preserve"> page and </w:t>
            </w:r>
            <w:r w:rsidR="00806B63">
              <w:rPr>
                <w:color w:val="000000"/>
                <w:sz w:val="23"/>
                <w:szCs w:val="23"/>
              </w:rPr>
              <w:t>Table of Contents</w:t>
            </w:r>
            <w:r>
              <w:rPr>
                <w:color w:val="000000"/>
                <w:sz w:val="23"/>
                <w:szCs w:val="23"/>
              </w:rPr>
              <w:t>)</w:t>
            </w:r>
            <w:r w:rsidRPr="00E6458C">
              <w:rPr>
                <w:color w:val="000000"/>
                <w:sz w:val="23"/>
                <w:szCs w:val="23"/>
              </w:rPr>
              <w:t xml:space="preserve"> with a file size maximum of 100MB. </w:t>
            </w:r>
          </w:p>
          <w:p w14:paraId="4F515AA6" w14:textId="63623136" w:rsidR="00C7623B" w:rsidRPr="00147BE6" w:rsidRDefault="00C7623B" w:rsidP="00C7623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B7FA9">
              <w:rPr>
                <w:color w:val="000000"/>
                <w:sz w:val="23"/>
                <w:szCs w:val="23"/>
              </w:rPr>
              <w:t xml:space="preserve">If the document is larger than 100MB, the material cannot be electronically filed and </w:t>
            </w:r>
            <w:r w:rsidRPr="00CB7FA9">
              <w:rPr>
                <w:b/>
                <w:bCs/>
                <w:color w:val="000000"/>
                <w:sz w:val="23"/>
                <w:szCs w:val="23"/>
              </w:rPr>
              <w:t>m</w:t>
            </w:r>
            <w:r w:rsidR="00477385">
              <w:rPr>
                <w:b/>
                <w:bCs/>
                <w:color w:val="000000"/>
                <w:sz w:val="23"/>
                <w:szCs w:val="23"/>
              </w:rPr>
              <w:t>ay</w:t>
            </w:r>
            <w:r w:rsidRPr="00CB7FA9">
              <w:rPr>
                <w:b/>
                <w:bCs/>
                <w:color w:val="000000"/>
                <w:sz w:val="23"/>
                <w:szCs w:val="23"/>
              </w:rPr>
              <w:t xml:space="preserve"> be submitted in paper </w:t>
            </w:r>
            <w:r w:rsidRPr="00CB7FA9">
              <w:rPr>
                <w:color w:val="000000"/>
                <w:sz w:val="23"/>
                <w:szCs w:val="23"/>
              </w:rPr>
              <w:t xml:space="preserve">(or see volumes below) 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-9593383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7F0F634C" w14:textId="59BEE83F" w:rsidR="00C7623B" w:rsidRDefault="00C7623B" w:rsidP="00C7623B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C7623B" w14:paraId="116E144A" w14:textId="77777777" w:rsidTr="00E41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9469DB4" w14:textId="77777777" w:rsidR="00C7623B" w:rsidRPr="00E6458C" w:rsidRDefault="00C7623B" w:rsidP="00C7623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 xml:space="preserve">Volumes </w:t>
            </w:r>
          </w:p>
          <w:p w14:paraId="251CFDA6" w14:textId="77777777" w:rsidR="00C7623B" w:rsidRPr="00E6458C" w:rsidRDefault="00C7623B" w:rsidP="00C7623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E6458C">
              <w:rPr>
                <w:color w:val="000000"/>
                <w:sz w:val="23"/>
                <w:szCs w:val="23"/>
              </w:rPr>
              <w:t>100 megabytes (MB)</w:t>
            </w:r>
            <w:r>
              <w:rPr>
                <w:color w:val="000000"/>
                <w:sz w:val="23"/>
                <w:szCs w:val="23"/>
              </w:rPr>
              <w:t xml:space="preserve"> maximum</w:t>
            </w:r>
          </w:p>
        </w:tc>
        <w:tc>
          <w:tcPr>
            <w:tcW w:w="6452" w:type="dxa"/>
          </w:tcPr>
          <w:p w14:paraId="643B9B80" w14:textId="77777777" w:rsidR="00C7623B" w:rsidRPr="00287171" w:rsidRDefault="00C7623B" w:rsidP="00C7623B">
            <w:p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87171">
              <w:rPr>
                <w:b/>
                <w:szCs w:val="24"/>
              </w:rPr>
              <w:t xml:space="preserve">Files greater than 100 MB:  </w:t>
            </w:r>
          </w:p>
          <w:p w14:paraId="5DC9614E" w14:textId="77777777" w:rsidR="00C7623B" w:rsidRPr="00CB5ECC" w:rsidRDefault="00C7623B" w:rsidP="00C7623B">
            <w:pPr>
              <w:pStyle w:val="ListParagraph"/>
              <w:numPr>
                <w:ilvl w:val="0"/>
                <w:numId w:val="12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szCs w:val="24"/>
              </w:rPr>
              <w:t xml:space="preserve">  Can be split into volumes based on file size </w:t>
            </w:r>
            <w:r w:rsidRPr="00F00C0E">
              <w:rPr>
                <w:b/>
                <w:szCs w:val="24"/>
                <w:u w:val="single"/>
              </w:rPr>
              <w:t>not</w:t>
            </w:r>
            <w:r>
              <w:rPr>
                <w:szCs w:val="24"/>
              </w:rPr>
              <w:t xml:space="preserve"> number of pages.    </w:t>
            </w:r>
          </w:p>
          <w:p w14:paraId="11A6C515" w14:textId="77777777" w:rsidR="00C7623B" w:rsidRPr="00287171" w:rsidRDefault="00C7623B" w:rsidP="00C7623B">
            <w:pPr>
              <w:pStyle w:val="ListParagraph"/>
              <w:numPr>
                <w:ilvl w:val="0"/>
                <w:numId w:val="13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 xml:space="preserve">For example: an 150MB appeal book, could be split into two 75MB volumes </w:t>
            </w:r>
          </w:p>
          <w:p w14:paraId="45E35EA4" w14:textId="77777777" w:rsidR="00C7623B" w:rsidRPr="00CB5ECC" w:rsidRDefault="00C7623B" w:rsidP="00C7623B">
            <w:pPr>
              <w:pStyle w:val="ListParagraph"/>
              <w:numPr>
                <w:ilvl w:val="0"/>
                <w:numId w:val="13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>try not to split exhibits between volumes</w:t>
            </w:r>
          </w:p>
          <w:p w14:paraId="3EB29345" w14:textId="77777777" w:rsidR="00C7623B" w:rsidRDefault="00C7623B" w:rsidP="00C7623B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C00">
              <w:rPr>
                <w:b/>
              </w:rPr>
              <w:t xml:space="preserve">Files less than 100 MB: </w:t>
            </w:r>
            <w:r w:rsidRPr="00216C00">
              <w:t xml:space="preserve">one (1) file </w:t>
            </w:r>
          </w:p>
          <w:p w14:paraId="63C881CD" w14:textId="77777777" w:rsidR="00C7623B" w:rsidRPr="005C1CA0" w:rsidRDefault="00C7623B" w:rsidP="00C7623B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rPr>
                <w:b/>
                <w:u w:val="single"/>
              </w:rPr>
              <w:t xml:space="preserve">do </w:t>
            </w:r>
            <w:r w:rsidRPr="00216C00">
              <w:rPr>
                <w:b/>
                <w:u w:val="single"/>
              </w:rPr>
              <w:t>not</w:t>
            </w:r>
            <w:r w:rsidRPr="00216C00">
              <w:t xml:space="preserve"> spilt into separate files based on number of pages.</w:t>
            </w:r>
          </w:p>
        </w:tc>
        <w:sdt>
          <w:sdtPr>
            <w:rPr>
              <w:rFonts w:eastAsia="Times New Roman"/>
              <w:b/>
              <w:bCs/>
              <w:szCs w:val="24"/>
              <w:lang w:val="en-US"/>
            </w:rPr>
            <w:id w:val="1465394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E28771B" w14:textId="77777777" w:rsidR="00C7623B" w:rsidRDefault="00C7623B" w:rsidP="00C7623B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</w:tbl>
    <w:bookmarkEnd w:id="7"/>
    <w:p w14:paraId="6797E331" w14:textId="7CBFB1F6" w:rsidR="001127EE" w:rsidRDefault="00DD7D51" w:rsidP="002410ED">
      <w:pPr>
        <w:pStyle w:val="Heading1"/>
      </w:pPr>
      <w:r>
        <w:t xml:space="preserve">5.0 </w:t>
      </w:r>
      <w:r w:rsidR="001127EE">
        <w:t>Copies for Filing and Service</w:t>
      </w:r>
    </w:p>
    <w:p w14:paraId="478242C6" w14:textId="611B277F" w:rsidR="001127EE" w:rsidRDefault="00DD7D51" w:rsidP="001127E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5</w:t>
      </w:r>
      <w:r w:rsidR="001127EE">
        <w:rPr>
          <w:rFonts w:eastAsia="Times New Roman"/>
          <w:lang w:val="en-US"/>
        </w:rPr>
        <w:t xml:space="preserve">.1 E-filing  </w:t>
      </w:r>
    </w:p>
    <w:p w14:paraId="6B488AC8" w14:textId="77777777" w:rsidR="001127EE" w:rsidRDefault="001127EE" w:rsidP="001127EE">
      <w:pPr>
        <w:spacing w:before="20" w:after="20" w:line="276" w:lineRule="auto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 xml:space="preserve">Court staff will electronically apply registry filing stamp when approved through the e-filing system. </w:t>
      </w:r>
    </w:p>
    <w:p w14:paraId="5901073A" w14:textId="77777777" w:rsidR="001127EE" w:rsidRDefault="001127EE" w:rsidP="001127EE">
      <w:pPr>
        <w:spacing w:before="20" w:after="20" w:line="276" w:lineRule="auto"/>
        <w:rPr>
          <w:rFonts w:eastAsia="Times New Roman"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1127EE" w:rsidRPr="00C77FEF" w14:paraId="6039A5D5" w14:textId="77777777" w:rsidTr="00E4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77F1D8E" w14:textId="77777777" w:rsidR="001127EE" w:rsidRPr="00C77FEF" w:rsidRDefault="001127EE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029D9021" w14:textId="77777777" w:rsidR="001127EE" w:rsidRPr="00C77FEF" w:rsidRDefault="001127EE" w:rsidP="00E4116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71AEF6A9" w14:textId="77777777" w:rsidR="001127EE" w:rsidRPr="00C77FEF" w:rsidRDefault="001127EE" w:rsidP="00E4116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1127EE" w:rsidRPr="00C77FEF" w14:paraId="419316DD" w14:textId="77777777" w:rsidTr="00E4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1E9BD7A3" w14:textId="77777777" w:rsidR="001127EE" w:rsidRDefault="001127EE" w:rsidP="00E41161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Pr="001D5FCE">
              <w:rPr>
                <w:bCs w:val="0"/>
                <w:sz w:val="22"/>
              </w:rPr>
              <w:t xml:space="preserve">Electronic Copies </w:t>
            </w:r>
          </w:p>
          <w:p w14:paraId="5BAC5A56" w14:textId="77777777" w:rsidR="001127EE" w:rsidRDefault="001127EE" w:rsidP="00E41161">
            <w:pPr>
              <w:spacing w:before="20" w:after="20"/>
              <w:rPr>
                <w:bCs w:val="0"/>
                <w:sz w:val="22"/>
              </w:rPr>
            </w:pPr>
          </w:p>
          <w:p w14:paraId="7E127213" w14:textId="77777777" w:rsidR="001127EE" w:rsidRPr="0081316D" w:rsidRDefault="001127EE" w:rsidP="00E41161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6845" w:type="dxa"/>
          </w:tcPr>
          <w:p w14:paraId="24AF4521" w14:textId="6BB3B5DC" w:rsidR="001127EE" w:rsidRPr="0081316D" w:rsidRDefault="001127EE" w:rsidP="00E41161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 xml:space="preserve">Save </w:t>
            </w:r>
            <w:r w:rsidRPr="0081316D">
              <w:rPr>
                <w:rFonts w:eastAsia="Times New Roman"/>
                <w:sz w:val="22"/>
                <w:lang w:val="en-US"/>
              </w:rPr>
              <w:t>1 copy</w:t>
            </w:r>
            <w:r>
              <w:rPr>
                <w:rFonts w:eastAsia="Times New Roman"/>
                <w:sz w:val="22"/>
                <w:lang w:val="en-US"/>
              </w:rPr>
              <w:t xml:space="preserve"> with filing stamp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for your records, 1 </w:t>
            </w:r>
            <w:r>
              <w:rPr>
                <w:rFonts w:eastAsia="Times New Roman"/>
                <w:sz w:val="22"/>
                <w:lang w:val="en-US"/>
              </w:rPr>
              <w:t>copy with filing stamp (paper or electronic) to be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serve</w:t>
            </w:r>
            <w:r>
              <w:rPr>
                <w:rFonts w:eastAsia="Times New Roman"/>
                <w:sz w:val="22"/>
                <w:lang w:val="en-US"/>
              </w:rPr>
              <w:t>d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on each party 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160730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72FBD123" w14:textId="77777777" w:rsidR="001127EE" w:rsidRPr="00C77FEF" w:rsidRDefault="001127EE" w:rsidP="00E41161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095FF64D" w14:textId="77777777" w:rsidR="001127EE" w:rsidRDefault="001127EE" w:rsidP="00AE4F61"/>
    <w:p w14:paraId="25645EBD" w14:textId="35F240F6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08846FAC" w:rsidR="00676817" w:rsidRPr="00AE4F61" w:rsidRDefault="00676817" w:rsidP="00EE4510">
      <w:pPr>
        <w:tabs>
          <w:tab w:val="left" w:pos="2078"/>
        </w:tabs>
      </w:pPr>
      <w:r>
        <w:t>Last Updated:</w:t>
      </w:r>
      <w:r w:rsidR="00EE4510">
        <w:t xml:space="preserve"> July 18, 2022</w:t>
      </w:r>
    </w:p>
    <w:sectPr w:rsidR="00676817" w:rsidRPr="00AE4F61" w:rsidSect="001D1B5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0419A3D3" w:rsidR="00AD57C4" w:rsidRDefault="00887060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513C1D">
              <w:rPr>
                <w:b/>
                <w:bCs/>
                <w:noProof/>
              </w:rPr>
              <w:t>1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513C1D">
              <w:rPr>
                <w:b/>
                <w:bCs/>
                <w:noProof/>
              </w:rPr>
              <w:t>3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8F30" w14:textId="778DE325" w:rsidR="00323A9E" w:rsidRDefault="00887060">
    <w:pPr>
      <w:pStyle w:val="Header"/>
    </w:pPr>
    <w:r>
      <w:rPr>
        <w:noProof/>
      </w:rPr>
      <w:pict w14:anchorId="270EA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99735" o:spid="_x0000_s51202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6F085681" w14:textId="77777777" w:rsidR="001D1B55" w:rsidRPr="00BD514F" w:rsidRDefault="001D1B55" w:rsidP="00EE6BA5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BD514F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61023E47" w14:textId="3F88B728" w:rsidR="00BD514F" w:rsidRDefault="006C1290" w:rsidP="00EE6BA5">
          <w:pPr>
            <w:rPr>
              <w:b/>
              <w:sz w:val="32"/>
              <w:szCs w:val="32"/>
            </w:rPr>
          </w:pPr>
          <w:r w:rsidRPr="00806B63">
            <w:rPr>
              <w:b/>
              <w:sz w:val="32"/>
              <w:szCs w:val="32"/>
            </w:rPr>
            <w:t>E</w:t>
          </w:r>
          <w:r w:rsidR="00BD514F">
            <w:rPr>
              <w:b/>
              <w:sz w:val="32"/>
              <w:szCs w:val="32"/>
            </w:rPr>
            <w:t>-Filing</w:t>
          </w:r>
          <w:r w:rsidRPr="00806B63">
            <w:rPr>
              <w:b/>
              <w:sz w:val="32"/>
              <w:szCs w:val="32"/>
            </w:rPr>
            <w:t xml:space="preserve"> </w:t>
          </w:r>
        </w:p>
        <w:p w14:paraId="24199839" w14:textId="5E10AF26" w:rsidR="00EE6BA5" w:rsidRPr="00806B63" w:rsidRDefault="00513C1D" w:rsidP="00EE6BA5">
          <w:pPr>
            <w:rPr>
              <w:b/>
              <w:sz w:val="32"/>
              <w:szCs w:val="32"/>
            </w:rPr>
          </w:pPr>
          <w:r w:rsidRPr="00806B63">
            <w:rPr>
              <w:b/>
              <w:sz w:val="32"/>
              <w:szCs w:val="32"/>
            </w:rPr>
            <w:t xml:space="preserve">Completion </w:t>
          </w:r>
          <w:r w:rsidR="00036E15" w:rsidRPr="00806B63">
            <w:rPr>
              <w:b/>
              <w:sz w:val="32"/>
              <w:szCs w:val="32"/>
            </w:rPr>
            <w:t>Instruction</w:t>
          </w:r>
          <w:r w:rsidR="00036E15">
            <w:rPr>
              <w:b/>
              <w:sz w:val="32"/>
              <w:szCs w:val="32"/>
            </w:rPr>
            <w:t>s</w:t>
          </w:r>
          <w:r w:rsidR="00036E15" w:rsidRPr="00806B63">
            <w:rPr>
              <w:b/>
              <w:sz w:val="32"/>
              <w:szCs w:val="32"/>
            </w:rPr>
            <w:t>:</w:t>
          </w:r>
          <w:r w:rsidR="00EE6BA5" w:rsidRPr="00806B63">
            <w:rPr>
              <w:b/>
              <w:sz w:val="32"/>
              <w:szCs w:val="32"/>
            </w:rPr>
            <w:t xml:space="preserve"> </w:t>
          </w:r>
        </w:p>
        <w:p w14:paraId="1B6D6FCD" w14:textId="600724A6" w:rsidR="00EE6BA5" w:rsidRPr="00EE6BA5" w:rsidRDefault="00EE6BA5" w:rsidP="00EE6BA5">
          <w:pPr>
            <w:rPr>
              <w:b/>
              <w:sz w:val="44"/>
              <w:szCs w:val="44"/>
            </w:rPr>
          </w:pPr>
          <w:r w:rsidRPr="00806B63">
            <w:rPr>
              <w:b/>
              <w:sz w:val="32"/>
              <w:szCs w:val="32"/>
            </w:rPr>
            <w:t>Application and Response Book Security for Costs - Rule 5</w:t>
          </w:r>
          <w:r w:rsidR="00E92F7F" w:rsidRPr="00806B63">
            <w:rPr>
              <w:b/>
              <w:sz w:val="32"/>
              <w:szCs w:val="32"/>
            </w:rPr>
            <w:t>8</w:t>
          </w:r>
        </w:p>
      </w:tc>
    </w:tr>
  </w:tbl>
  <w:p w14:paraId="4AD5445C" w14:textId="37C4326D" w:rsidR="009C6B7F" w:rsidRDefault="00887060" w:rsidP="001D1B55">
    <w:pPr>
      <w:pStyle w:val="Header"/>
    </w:pPr>
    <w:r>
      <w:rPr>
        <w:noProof/>
      </w:rPr>
      <w:pict w14:anchorId="681990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99736" o:spid="_x0000_s51203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1016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668A5C9B" w:rsidR="009C6B7F" w:rsidRPr="009762C1" w:rsidRDefault="00887060" w:rsidP="009C6B7F">
    <w:r>
      <w:rPr>
        <w:noProof/>
      </w:rPr>
      <w:pict w14:anchorId="7273FB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099734" o:spid="_x0000_s51201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E87"/>
    <w:multiLevelType w:val="hybridMultilevel"/>
    <w:tmpl w:val="F670BCBE"/>
    <w:lvl w:ilvl="0" w:tplc="A2DA04D6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65BC"/>
    <w:multiLevelType w:val="hybridMultilevel"/>
    <w:tmpl w:val="228234DA"/>
    <w:lvl w:ilvl="0" w:tplc="47A4D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2D37B57"/>
    <w:multiLevelType w:val="hybridMultilevel"/>
    <w:tmpl w:val="C0087FE4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643A"/>
    <w:multiLevelType w:val="hybridMultilevel"/>
    <w:tmpl w:val="C5B8B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32685"/>
    <w:multiLevelType w:val="hybridMultilevel"/>
    <w:tmpl w:val="8070D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40DB1"/>
    <w:multiLevelType w:val="hybridMultilevel"/>
    <w:tmpl w:val="C98C9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DB55A6E"/>
    <w:multiLevelType w:val="hybridMultilevel"/>
    <w:tmpl w:val="E3BE95D8"/>
    <w:lvl w:ilvl="0" w:tplc="8766D1B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5"/>
  </w:num>
  <w:num w:numId="5">
    <w:abstractNumId w:val="8"/>
  </w:num>
  <w:num w:numId="6">
    <w:abstractNumId w:val="13"/>
  </w:num>
  <w:num w:numId="7">
    <w:abstractNumId w:val="0"/>
  </w:num>
  <w:num w:numId="8">
    <w:abstractNumId w:val="21"/>
  </w:num>
  <w:num w:numId="9">
    <w:abstractNumId w:val="12"/>
  </w:num>
  <w:num w:numId="10">
    <w:abstractNumId w:val="1"/>
  </w:num>
  <w:num w:numId="11">
    <w:abstractNumId w:val="2"/>
  </w:num>
  <w:num w:numId="12">
    <w:abstractNumId w:val="20"/>
  </w:num>
  <w:num w:numId="13">
    <w:abstractNumId w:val="4"/>
  </w:num>
  <w:num w:numId="14">
    <w:abstractNumId w:val="15"/>
  </w:num>
  <w:num w:numId="15">
    <w:abstractNumId w:val="19"/>
  </w:num>
  <w:num w:numId="16">
    <w:abstractNumId w:val="11"/>
  </w:num>
  <w:num w:numId="17">
    <w:abstractNumId w:val="16"/>
  </w:num>
  <w:num w:numId="18">
    <w:abstractNumId w:val="6"/>
  </w:num>
  <w:num w:numId="19">
    <w:abstractNumId w:val="22"/>
  </w:num>
  <w:num w:numId="20">
    <w:abstractNumId w:val="17"/>
  </w:num>
  <w:num w:numId="21">
    <w:abstractNumId w:val="10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trackRevisions/>
  <w:defaultTabStop w:val="720"/>
  <w:characterSpacingControl w:val="doNotCompress"/>
  <w:hdrShapeDefaults>
    <o:shapedefaults v:ext="edit" spidmax="51204"/>
    <o:shapelayout v:ext="edit">
      <o:idmap v:ext="edit" data="5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5B8E"/>
    <w:rsid w:val="00015CF7"/>
    <w:rsid w:val="00024975"/>
    <w:rsid w:val="00036E15"/>
    <w:rsid w:val="000528A7"/>
    <w:rsid w:val="00074CA7"/>
    <w:rsid w:val="00075E3F"/>
    <w:rsid w:val="000809DE"/>
    <w:rsid w:val="00082B2F"/>
    <w:rsid w:val="000927A0"/>
    <w:rsid w:val="00092D21"/>
    <w:rsid w:val="00093CA9"/>
    <w:rsid w:val="00095ABA"/>
    <w:rsid w:val="000977B3"/>
    <w:rsid w:val="000A148F"/>
    <w:rsid w:val="000B0AE4"/>
    <w:rsid w:val="000E7828"/>
    <w:rsid w:val="000E794C"/>
    <w:rsid w:val="000E7CA9"/>
    <w:rsid w:val="000F25F0"/>
    <w:rsid w:val="000F262F"/>
    <w:rsid w:val="001127EE"/>
    <w:rsid w:val="0011292D"/>
    <w:rsid w:val="00117BA3"/>
    <w:rsid w:val="00120901"/>
    <w:rsid w:val="001373AD"/>
    <w:rsid w:val="00147BE6"/>
    <w:rsid w:val="0015621F"/>
    <w:rsid w:val="00174F42"/>
    <w:rsid w:val="00176CA2"/>
    <w:rsid w:val="001B73C7"/>
    <w:rsid w:val="001C7640"/>
    <w:rsid w:val="001D1B55"/>
    <w:rsid w:val="002048D4"/>
    <w:rsid w:val="00216AB4"/>
    <w:rsid w:val="00236254"/>
    <w:rsid w:val="00240595"/>
    <w:rsid w:val="002410ED"/>
    <w:rsid w:val="00256F13"/>
    <w:rsid w:val="0027685F"/>
    <w:rsid w:val="00282FF7"/>
    <w:rsid w:val="002A2BB9"/>
    <w:rsid w:val="002C5B40"/>
    <w:rsid w:val="002D40AA"/>
    <w:rsid w:val="002D580A"/>
    <w:rsid w:val="002E0417"/>
    <w:rsid w:val="002E7142"/>
    <w:rsid w:val="002F092C"/>
    <w:rsid w:val="002F4AF0"/>
    <w:rsid w:val="002F5F75"/>
    <w:rsid w:val="002F76D7"/>
    <w:rsid w:val="00323A9E"/>
    <w:rsid w:val="0033057D"/>
    <w:rsid w:val="00335965"/>
    <w:rsid w:val="00336471"/>
    <w:rsid w:val="00336710"/>
    <w:rsid w:val="00336803"/>
    <w:rsid w:val="00356EF5"/>
    <w:rsid w:val="00370907"/>
    <w:rsid w:val="00376A80"/>
    <w:rsid w:val="00383734"/>
    <w:rsid w:val="003922DC"/>
    <w:rsid w:val="003925B0"/>
    <w:rsid w:val="003A15FD"/>
    <w:rsid w:val="003B0331"/>
    <w:rsid w:val="003B132E"/>
    <w:rsid w:val="003B49CB"/>
    <w:rsid w:val="003C0015"/>
    <w:rsid w:val="003C6AB6"/>
    <w:rsid w:val="003D3215"/>
    <w:rsid w:val="003D4532"/>
    <w:rsid w:val="003E0FBD"/>
    <w:rsid w:val="00414001"/>
    <w:rsid w:val="0043007C"/>
    <w:rsid w:val="0044678F"/>
    <w:rsid w:val="00446914"/>
    <w:rsid w:val="004545E0"/>
    <w:rsid w:val="00477385"/>
    <w:rsid w:val="00493DC7"/>
    <w:rsid w:val="00493DCF"/>
    <w:rsid w:val="00495BEC"/>
    <w:rsid w:val="004969AE"/>
    <w:rsid w:val="004C28B9"/>
    <w:rsid w:val="004D239F"/>
    <w:rsid w:val="004D45AF"/>
    <w:rsid w:val="00510CCF"/>
    <w:rsid w:val="00513C1D"/>
    <w:rsid w:val="00514851"/>
    <w:rsid w:val="005273CD"/>
    <w:rsid w:val="00570B58"/>
    <w:rsid w:val="0057470C"/>
    <w:rsid w:val="00575F29"/>
    <w:rsid w:val="00576256"/>
    <w:rsid w:val="005818D2"/>
    <w:rsid w:val="0058286D"/>
    <w:rsid w:val="0058459F"/>
    <w:rsid w:val="00592865"/>
    <w:rsid w:val="005A38D2"/>
    <w:rsid w:val="005B192E"/>
    <w:rsid w:val="005B45D9"/>
    <w:rsid w:val="005B460C"/>
    <w:rsid w:val="005C09AD"/>
    <w:rsid w:val="005C72C8"/>
    <w:rsid w:val="005D6387"/>
    <w:rsid w:val="005E2868"/>
    <w:rsid w:val="005E2C40"/>
    <w:rsid w:val="0060256C"/>
    <w:rsid w:val="00610D1F"/>
    <w:rsid w:val="006213FE"/>
    <w:rsid w:val="006367CB"/>
    <w:rsid w:val="00637429"/>
    <w:rsid w:val="006417FC"/>
    <w:rsid w:val="00671A78"/>
    <w:rsid w:val="00676817"/>
    <w:rsid w:val="00676B6E"/>
    <w:rsid w:val="00676F5A"/>
    <w:rsid w:val="00681119"/>
    <w:rsid w:val="0069068F"/>
    <w:rsid w:val="006B55FE"/>
    <w:rsid w:val="006C1290"/>
    <w:rsid w:val="006C6ED1"/>
    <w:rsid w:val="00704058"/>
    <w:rsid w:val="007055A1"/>
    <w:rsid w:val="007110A4"/>
    <w:rsid w:val="00733195"/>
    <w:rsid w:val="0073446B"/>
    <w:rsid w:val="007413E5"/>
    <w:rsid w:val="00743853"/>
    <w:rsid w:val="007455C3"/>
    <w:rsid w:val="00756975"/>
    <w:rsid w:val="00770085"/>
    <w:rsid w:val="0077624D"/>
    <w:rsid w:val="00785481"/>
    <w:rsid w:val="007878B7"/>
    <w:rsid w:val="00790800"/>
    <w:rsid w:val="0079370C"/>
    <w:rsid w:val="007A333D"/>
    <w:rsid w:val="007B7B03"/>
    <w:rsid w:val="007C2169"/>
    <w:rsid w:val="007D115D"/>
    <w:rsid w:val="007E086C"/>
    <w:rsid w:val="007F082A"/>
    <w:rsid w:val="007F0DFC"/>
    <w:rsid w:val="007F1366"/>
    <w:rsid w:val="00806B63"/>
    <w:rsid w:val="00811405"/>
    <w:rsid w:val="00811C54"/>
    <w:rsid w:val="00812120"/>
    <w:rsid w:val="0081316D"/>
    <w:rsid w:val="00815411"/>
    <w:rsid w:val="008271B4"/>
    <w:rsid w:val="008321B5"/>
    <w:rsid w:val="008403C6"/>
    <w:rsid w:val="00853AC1"/>
    <w:rsid w:val="00853C4A"/>
    <w:rsid w:val="0085587C"/>
    <w:rsid w:val="00866CFF"/>
    <w:rsid w:val="008714AE"/>
    <w:rsid w:val="008731CC"/>
    <w:rsid w:val="008742F9"/>
    <w:rsid w:val="00874499"/>
    <w:rsid w:val="00877DBF"/>
    <w:rsid w:val="00887060"/>
    <w:rsid w:val="00891821"/>
    <w:rsid w:val="008A25D8"/>
    <w:rsid w:val="008A4F03"/>
    <w:rsid w:val="008D3476"/>
    <w:rsid w:val="008D4BD1"/>
    <w:rsid w:val="008D7A92"/>
    <w:rsid w:val="008E0169"/>
    <w:rsid w:val="008E4EF2"/>
    <w:rsid w:val="008E7E1D"/>
    <w:rsid w:val="008F1BF5"/>
    <w:rsid w:val="008F3F41"/>
    <w:rsid w:val="008F6EC3"/>
    <w:rsid w:val="00901DBB"/>
    <w:rsid w:val="00902AEC"/>
    <w:rsid w:val="00912850"/>
    <w:rsid w:val="00917642"/>
    <w:rsid w:val="0091782D"/>
    <w:rsid w:val="00921955"/>
    <w:rsid w:val="00923CAE"/>
    <w:rsid w:val="00927FEB"/>
    <w:rsid w:val="00932333"/>
    <w:rsid w:val="009368E1"/>
    <w:rsid w:val="009528D2"/>
    <w:rsid w:val="00955EE6"/>
    <w:rsid w:val="00960F03"/>
    <w:rsid w:val="009727BB"/>
    <w:rsid w:val="00980743"/>
    <w:rsid w:val="00980BB5"/>
    <w:rsid w:val="00997D2E"/>
    <w:rsid w:val="009A177E"/>
    <w:rsid w:val="009B3FCC"/>
    <w:rsid w:val="009B6172"/>
    <w:rsid w:val="009B71FB"/>
    <w:rsid w:val="009C6B7F"/>
    <w:rsid w:val="009C7C87"/>
    <w:rsid w:val="009D7414"/>
    <w:rsid w:val="009F5566"/>
    <w:rsid w:val="009F68F6"/>
    <w:rsid w:val="009F7D7D"/>
    <w:rsid w:val="00A12D79"/>
    <w:rsid w:val="00A159B4"/>
    <w:rsid w:val="00A24205"/>
    <w:rsid w:val="00A41E49"/>
    <w:rsid w:val="00A477F1"/>
    <w:rsid w:val="00A5324E"/>
    <w:rsid w:val="00A55C2C"/>
    <w:rsid w:val="00A73305"/>
    <w:rsid w:val="00A8037F"/>
    <w:rsid w:val="00A80854"/>
    <w:rsid w:val="00A97B71"/>
    <w:rsid w:val="00AA501B"/>
    <w:rsid w:val="00AA6AD4"/>
    <w:rsid w:val="00AB7642"/>
    <w:rsid w:val="00AD2C05"/>
    <w:rsid w:val="00AD57C4"/>
    <w:rsid w:val="00AE4F61"/>
    <w:rsid w:val="00AF57EA"/>
    <w:rsid w:val="00B12419"/>
    <w:rsid w:val="00B20DC1"/>
    <w:rsid w:val="00B33470"/>
    <w:rsid w:val="00B44E3F"/>
    <w:rsid w:val="00B47DD1"/>
    <w:rsid w:val="00B55703"/>
    <w:rsid w:val="00B6628A"/>
    <w:rsid w:val="00B819D5"/>
    <w:rsid w:val="00B82002"/>
    <w:rsid w:val="00BA5541"/>
    <w:rsid w:val="00BA6636"/>
    <w:rsid w:val="00BB0B00"/>
    <w:rsid w:val="00BB5DB9"/>
    <w:rsid w:val="00BC514B"/>
    <w:rsid w:val="00BD514F"/>
    <w:rsid w:val="00BF32BE"/>
    <w:rsid w:val="00BF7B7D"/>
    <w:rsid w:val="00C066AD"/>
    <w:rsid w:val="00C17CA2"/>
    <w:rsid w:val="00C23D3B"/>
    <w:rsid w:val="00C24CCA"/>
    <w:rsid w:val="00C439BC"/>
    <w:rsid w:val="00C44AA8"/>
    <w:rsid w:val="00C517D8"/>
    <w:rsid w:val="00C527D1"/>
    <w:rsid w:val="00C63A01"/>
    <w:rsid w:val="00C643B7"/>
    <w:rsid w:val="00C748BA"/>
    <w:rsid w:val="00C7560F"/>
    <w:rsid w:val="00C7623B"/>
    <w:rsid w:val="00C77FEF"/>
    <w:rsid w:val="00C84598"/>
    <w:rsid w:val="00C96750"/>
    <w:rsid w:val="00CA6A18"/>
    <w:rsid w:val="00CB7FA9"/>
    <w:rsid w:val="00CC0190"/>
    <w:rsid w:val="00CC1135"/>
    <w:rsid w:val="00CD4D52"/>
    <w:rsid w:val="00CD4E93"/>
    <w:rsid w:val="00CE3F7F"/>
    <w:rsid w:val="00CE5ABE"/>
    <w:rsid w:val="00CE74B0"/>
    <w:rsid w:val="00CF56CC"/>
    <w:rsid w:val="00D065A8"/>
    <w:rsid w:val="00D128F9"/>
    <w:rsid w:val="00D130B1"/>
    <w:rsid w:val="00D22216"/>
    <w:rsid w:val="00D233EB"/>
    <w:rsid w:val="00D605E5"/>
    <w:rsid w:val="00D7113A"/>
    <w:rsid w:val="00D96D6C"/>
    <w:rsid w:val="00DA5D3B"/>
    <w:rsid w:val="00DC1372"/>
    <w:rsid w:val="00DD20D4"/>
    <w:rsid w:val="00DD31D3"/>
    <w:rsid w:val="00DD7D51"/>
    <w:rsid w:val="00DF258B"/>
    <w:rsid w:val="00DF2F2B"/>
    <w:rsid w:val="00DF58FB"/>
    <w:rsid w:val="00E01CA1"/>
    <w:rsid w:val="00E13F95"/>
    <w:rsid w:val="00E14BA4"/>
    <w:rsid w:val="00E22DC5"/>
    <w:rsid w:val="00E45756"/>
    <w:rsid w:val="00E64257"/>
    <w:rsid w:val="00E67F1D"/>
    <w:rsid w:val="00E77E01"/>
    <w:rsid w:val="00E850DC"/>
    <w:rsid w:val="00E92F7F"/>
    <w:rsid w:val="00EA1549"/>
    <w:rsid w:val="00EA2384"/>
    <w:rsid w:val="00EA6463"/>
    <w:rsid w:val="00EB15BE"/>
    <w:rsid w:val="00EC33A8"/>
    <w:rsid w:val="00EC7354"/>
    <w:rsid w:val="00EC7B27"/>
    <w:rsid w:val="00ED0980"/>
    <w:rsid w:val="00EE4510"/>
    <w:rsid w:val="00EE6BA5"/>
    <w:rsid w:val="00EF5130"/>
    <w:rsid w:val="00F04E44"/>
    <w:rsid w:val="00F12984"/>
    <w:rsid w:val="00F2423F"/>
    <w:rsid w:val="00F305F4"/>
    <w:rsid w:val="00F3276A"/>
    <w:rsid w:val="00F40C72"/>
    <w:rsid w:val="00F4288A"/>
    <w:rsid w:val="00F640E2"/>
    <w:rsid w:val="00F90279"/>
    <w:rsid w:val="00F93356"/>
    <w:rsid w:val="00FA16F9"/>
    <w:rsid w:val="00FC66F3"/>
    <w:rsid w:val="00FE1D9C"/>
    <w:rsid w:val="00FE4611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4"/>
    <o:shapelayout v:ext="edit">
      <o:idmap v:ext="edit" data="1"/>
    </o:shapelayout>
  </w:shapeDefaults>
  <w:decimalSymbol w:val="."/>
  <w:listSeparator w:val=","/>
  <w14:docId w14:val="0A4E4086"/>
  <w15:docId w15:val="{6F4BCA05-E789-4D35-B823-9295188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F7F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F7F"/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A\CA%20Shared\Manuals\Templates\policy_and_procedures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D3818-BBEC-455F-9F85-26196ACD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policy_and_procedures_manual_template.dotx</Template>
  <TotalTime>1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Completion Instructions Checklists: Appeal Factums and Replies</vt:lpstr>
    </vt:vector>
  </TitlesOfParts>
  <Company>Superior Courts Judiciary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 Instructions Checklists: Appeal Factums and Replies</dc:title>
  <dc:creator>Gergich, Christine</dc:creator>
  <cp:lastModifiedBy>Gergich, Christine</cp:lastModifiedBy>
  <cp:revision>2</cp:revision>
  <cp:lastPrinted>2019-12-09T16:48:00Z</cp:lastPrinted>
  <dcterms:created xsi:type="dcterms:W3CDTF">2022-05-05T20:44:00Z</dcterms:created>
  <dcterms:modified xsi:type="dcterms:W3CDTF">2022-05-05T20:44:00Z</dcterms:modified>
</cp:coreProperties>
</file>